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el"/>
        <w:tag w:val=""/>
        <w:id w:val="-1715334768"/>
        <w:placeholder>
          <w:docPart w:val="E429211F052740CAB9D81E63FE529D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4D063D1" w14:textId="77777777" w:rsidR="002E0810" w:rsidRDefault="002E0810" w:rsidP="002E0810">
          <w:pPr>
            <w:pStyle w:val="Titel"/>
          </w:pPr>
          <w:r>
            <w:t xml:space="preserve">Datenbankmodell - </w:t>
          </w:r>
          <w:proofErr w:type="spellStart"/>
          <w:r>
            <w:t>Yummy</w:t>
          </w:r>
          <w:proofErr w:type="spellEnd"/>
          <w:r>
            <w:t xml:space="preserve"> Yogurt</w:t>
          </w:r>
        </w:p>
      </w:sdtContent>
    </w:sdt>
    <w:sdt>
      <w:sdtPr>
        <w:alias w:val="Betreff"/>
        <w:tag w:val=""/>
        <w:id w:val="-1377232549"/>
        <w:placeholder>
          <w:docPart w:val="B18AA8E2D8B94D8892AB7A6D4830D03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9921608" w14:textId="77777777" w:rsidR="002E0810" w:rsidRDefault="002E0810" w:rsidP="002E0810">
          <w:pPr>
            <w:pStyle w:val="Untertitel"/>
          </w:pPr>
          <w:r>
            <w:t>Tabellen und Integritätsbedingungen</w:t>
          </w:r>
        </w:p>
      </w:sdtContent>
    </w:sdt>
    <w:sdt>
      <w:sdtPr>
        <w:alias w:val="Autor"/>
        <w:tag w:val=""/>
        <w:id w:val="1661277795"/>
        <w:placeholder>
          <w:docPart w:val="AB0F273E0AA0474D8DB5E66B569CF8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463E0DD" w14:textId="77777777" w:rsidR="0000348C" w:rsidRDefault="002E0810" w:rsidP="0000348C">
          <w:pPr>
            <w:pStyle w:val="Autorenzeile"/>
          </w:pPr>
          <w:r>
            <w:t>Dardan Rrafshi</w:t>
          </w:r>
        </w:p>
      </w:sdtContent>
    </w:sdt>
    <w:p w14:paraId="56B63B5A" w14:textId="77777777" w:rsidR="002E0810" w:rsidRDefault="00B43E66" w:rsidP="00B43E66">
      <w:pPr>
        <w:pStyle w:val="berschrift1"/>
      </w:pPr>
      <w:r>
        <w:t>Objekttypen</w:t>
      </w:r>
    </w:p>
    <w:p w14:paraId="280FC6F6" w14:textId="77777777" w:rsidR="0000348C" w:rsidRDefault="0000348C" w:rsidP="0000348C">
      <w:pPr>
        <w:pStyle w:val="berschrift2"/>
      </w:pPr>
      <w:r>
        <w:t>Adresse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2410"/>
        <w:gridCol w:w="2657"/>
      </w:tblGrid>
      <w:tr w:rsidR="009A165B" w14:paraId="1EA658D8" w14:textId="77777777" w:rsidTr="000A0EC5">
        <w:trPr>
          <w:trHeight w:val="332"/>
        </w:trPr>
        <w:tc>
          <w:tcPr>
            <w:tcW w:w="1954" w:type="dxa"/>
            <w:shd w:val="clear" w:color="auto" w:fill="D0CECE" w:themeFill="background2" w:themeFillShade="E6"/>
          </w:tcPr>
          <w:p w14:paraId="005087FD" w14:textId="77777777" w:rsidR="009A165B" w:rsidRPr="00A106ED" w:rsidRDefault="009A165B" w:rsidP="0000348C">
            <w:pPr>
              <w:jc w:val="center"/>
              <w:rPr>
                <w:b/>
                <w:u w:val="single"/>
              </w:rPr>
            </w:pPr>
            <w:r w:rsidRPr="00A106ED">
              <w:rPr>
                <w:b/>
                <w:u w:val="single"/>
              </w:rPr>
              <w:t>ID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2C7DA65D" w14:textId="77777777" w:rsidR="009A165B" w:rsidRPr="0000348C" w:rsidRDefault="009A165B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Straße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6B641321" w14:textId="77777777" w:rsidR="009A165B" w:rsidRPr="0000348C" w:rsidRDefault="009A165B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Hausnummer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E34F60" w14:textId="22F9A355" w:rsidR="009A165B" w:rsidRPr="0000348C" w:rsidRDefault="009A165B" w:rsidP="0000348C">
            <w:pPr>
              <w:jc w:val="center"/>
              <w:rPr>
                <w:b/>
              </w:rPr>
            </w:pPr>
            <w:r>
              <w:rPr>
                <w:b/>
              </w:rPr>
              <w:t>Postleitzahl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09691063" w14:textId="77777777" w:rsidR="009A165B" w:rsidRPr="0000348C" w:rsidRDefault="009A165B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Wohnort</w:t>
            </w:r>
          </w:p>
        </w:tc>
      </w:tr>
      <w:tr w:rsidR="009A165B" w14:paraId="32D2D2A9" w14:textId="77777777" w:rsidTr="00F246FB">
        <w:trPr>
          <w:trHeight w:val="266"/>
        </w:trPr>
        <w:tc>
          <w:tcPr>
            <w:tcW w:w="1954" w:type="dxa"/>
          </w:tcPr>
          <w:p w14:paraId="6EAB16C1" w14:textId="77777777" w:rsidR="009A165B" w:rsidRDefault="009A165B" w:rsidP="0000348C">
            <w:pPr>
              <w:jc w:val="center"/>
            </w:pPr>
            <w:r>
              <w:t>1</w:t>
            </w:r>
          </w:p>
        </w:tc>
        <w:tc>
          <w:tcPr>
            <w:tcW w:w="1954" w:type="dxa"/>
          </w:tcPr>
          <w:p w14:paraId="3494E479" w14:textId="77777777" w:rsidR="009A165B" w:rsidRDefault="009A165B" w:rsidP="0000348C">
            <w:pPr>
              <w:jc w:val="center"/>
            </w:pPr>
            <w:r>
              <w:t>Bei der Schule</w:t>
            </w:r>
          </w:p>
        </w:tc>
        <w:tc>
          <w:tcPr>
            <w:tcW w:w="1954" w:type="dxa"/>
          </w:tcPr>
          <w:p w14:paraId="4F0DC142" w14:textId="77777777" w:rsidR="009A165B" w:rsidRDefault="009A165B" w:rsidP="0000348C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14:paraId="0DEE1143" w14:textId="77777777" w:rsidR="009A165B" w:rsidRDefault="009A165B" w:rsidP="0000348C">
            <w:pPr>
              <w:jc w:val="center"/>
            </w:pPr>
            <w:r>
              <w:t>88515</w:t>
            </w:r>
          </w:p>
        </w:tc>
        <w:tc>
          <w:tcPr>
            <w:tcW w:w="2657" w:type="dxa"/>
          </w:tcPr>
          <w:p w14:paraId="0118E341" w14:textId="77777777" w:rsidR="009A165B" w:rsidRDefault="009A165B" w:rsidP="0000348C">
            <w:pPr>
              <w:jc w:val="center"/>
            </w:pPr>
            <w:r>
              <w:t>Langenenslingen</w:t>
            </w:r>
          </w:p>
        </w:tc>
      </w:tr>
      <w:tr w:rsidR="009A165B" w14:paraId="667AAA2E" w14:textId="77777777" w:rsidTr="00F246FB">
        <w:trPr>
          <w:trHeight w:val="252"/>
        </w:trPr>
        <w:tc>
          <w:tcPr>
            <w:tcW w:w="1954" w:type="dxa"/>
          </w:tcPr>
          <w:p w14:paraId="5CE87104" w14:textId="77777777" w:rsidR="009A165B" w:rsidRDefault="009A165B" w:rsidP="0000348C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14:paraId="5C4480B4" w14:textId="77777777" w:rsidR="009A165B" w:rsidRDefault="009A165B" w:rsidP="0000348C">
            <w:pPr>
              <w:jc w:val="center"/>
            </w:pPr>
            <w:r>
              <w:t>Goethestraße</w:t>
            </w:r>
          </w:p>
        </w:tc>
        <w:tc>
          <w:tcPr>
            <w:tcW w:w="1954" w:type="dxa"/>
          </w:tcPr>
          <w:p w14:paraId="4B0A5E3E" w14:textId="77777777" w:rsidR="009A165B" w:rsidRDefault="009A165B" w:rsidP="0000348C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72D6431F" w14:textId="77777777" w:rsidR="009A165B" w:rsidRDefault="009A165B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14:paraId="20DA0190" w14:textId="77777777" w:rsidR="009A165B" w:rsidRDefault="009A165B" w:rsidP="0000348C">
            <w:pPr>
              <w:jc w:val="center"/>
            </w:pPr>
            <w:r>
              <w:t>Monopoly</w:t>
            </w:r>
          </w:p>
        </w:tc>
      </w:tr>
      <w:tr w:rsidR="009A165B" w14:paraId="76486A41" w14:textId="77777777" w:rsidTr="00F246FB">
        <w:trPr>
          <w:trHeight w:val="252"/>
        </w:trPr>
        <w:tc>
          <w:tcPr>
            <w:tcW w:w="1954" w:type="dxa"/>
          </w:tcPr>
          <w:p w14:paraId="0ADFA1BF" w14:textId="77777777" w:rsidR="009A165B" w:rsidRDefault="009A165B" w:rsidP="0000348C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404CD99A" w14:textId="77777777" w:rsidR="009A165B" w:rsidRDefault="009A165B" w:rsidP="0000348C">
            <w:pPr>
              <w:jc w:val="center"/>
            </w:pPr>
            <w:r>
              <w:t>Schillerstraße</w:t>
            </w:r>
          </w:p>
        </w:tc>
        <w:tc>
          <w:tcPr>
            <w:tcW w:w="1954" w:type="dxa"/>
          </w:tcPr>
          <w:p w14:paraId="5F44D225" w14:textId="77777777" w:rsidR="009A165B" w:rsidRDefault="009A165B" w:rsidP="0000348C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14:paraId="75F9AD46" w14:textId="77777777" w:rsidR="009A165B" w:rsidRDefault="009A165B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14:paraId="06794B3F" w14:textId="77777777" w:rsidR="009A165B" w:rsidRDefault="009A165B" w:rsidP="0000348C">
            <w:pPr>
              <w:jc w:val="center"/>
            </w:pPr>
            <w:r>
              <w:t>Monopoly</w:t>
            </w:r>
          </w:p>
        </w:tc>
      </w:tr>
      <w:tr w:rsidR="009A165B" w14:paraId="0278B1C7" w14:textId="77777777" w:rsidTr="00F246FB">
        <w:trPr>
          <w:trHeight w:val="252"/>
        </w:trPr>
        <w:tc>
          <w:tcPr>
            <w:tcW w:w="1954" w:type="dxa"/>
          </w:tcPr>
          <w:p w14:paraId="53212C8F" w14:textId="77777777" w:rsidR="009A165B" w:rsidRDefault="009A165B" w:rsidP="0000348C">
            <w:pPr>
              <w:jc w:val="center"/>
            </w:pPr>
            <w:r>
              <w:t>4</w:t>
            </w:r>
          </w:p>
        </w:tc>
        <w:tc>
          <w:tcPr>
            <w:tcW w:w="1954" w:type="dxa"/>
          </w:tcPr>
          <w:p w14:paraId="3AB747FC" w14:textId="77777777" w:rsidR="009A165B" w:rsidRDefault="009A165B" w:rsidP="0000348C">
            <w:pPr>
              <w:jc w:val="center"/>
            </w:pPr>
            <w:r>
              <w:t>Johannesstraße</w:t>
            </w:r>
          </w:p>
        </w:tc>
        <w:tc>
          <w:tcPr>
            <w:tcW w:w="1954" w:type="dxa"/>
          </w:tcPr>
          <w:p w14:paraId="245166D0" w14:textId="767F2D63" w:rsidR="009A165B" w:rsidRDefault="009A165B" w:rsidP="0000348C">
            <w:pPr>
              <w:jc w:val="center"/>
            </w:pPr>
            <w:r>
              <w:t>5</w:t>
            </w:r>
            <w:r w:rsidR="002D2AA9">
              <w:t>b</w:t>
            </w:r>
          </w:p>
        </w:tc>
        <w:tc>
          <w:tcPr>
            <w:tcW w:w="2410" w:type="dxa"/>
          </w:tcPr>
          <w:p w14:paraId="38E6E9E7" w14:textId="77777777" w:rsidR="009A165B" w:rsidRDefault="009A165B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14:paraId="0DA80947" w14:textId="77777777" w:rsidR="009A165B" w:rsidRDefault="009A165B" w:rsidP="0000348C">
            <w:pPr>
              <w:jc w:val="center"/>
            </w:pPr>
            <w:r>
              <w:t>Albstadt</w:t>
            </w:r>
          </w:p>
        </w:tc>
      </w:tr>
      <w:tr w:rsidR="009A165B" w14:paraId="15A444A6" w14:textId="77777777" w:rsidTr="00F246FB">
        <w:trPr>
          <w:trHeight w:val="252"/>
        </w:trPr>
        <w:tc>
          <w:tcPr>
            <w:tcW w:w="1954" w:type="dxa"/>
          </w:tcPr>
          <w:p w14:paraId="6B48CF9F" w14:textId="77777777" w:rsidR="009A165B" w:rsidRDefault="009A165B" w:rsidP="0000348C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6351E6AC" w14:textId="77777777" w:rsidR="009A165B" w:rsidRDefault="009A165B" w:rsidP="0000348C">
            <w:pPr>
              <w:jc w:val="center"/>
            </w:pPr>
            <w:r>
              <w:t>Am Schloss</w:t>
            </w:r>
          </w:p>
        </w:tc>
        <w:tc>
          <w:tcPr>
            <w:tcW w:w="1954" w:type="dxa"/>
          </w:tcPr>
          <w:p w14:paraId="580B3238" w14:textId="77777777" w:rsidR="009A165B" w:rsidRDefault="009A165B" w:rsidP="0000348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D09B55B" w14:textId="77777777" w:rsidR="009A165B" w:rsidRDefault="009A165B" w:rsidP="0000348C">
            <w:pPr>
              <w:jc w:val="center"/>
            </w:pPr>
            <w:r>
              <w:t>72488</w:t>
            </w:r>
          </w:p>
        </w:tc>
        <w:tc>
          <w:tcPr>
            <w:tcW w:w="2657" w:type="dxa"/>
          </w:tcPr>
          <w:p w14:paraId="087F45C5" w14:textId="77777777" w:rsidR="009A165B" w:rsidRDefault="009A165B" w:rsidP="0000348C">
            <w:pPr>
              <w:jc w:val="center"/>
            </w:pPr>
            <w:r>
              <w:t>Sigmaringen</w:t>
            </w:r>
          </w:p>
        </w:tc>
      </w:tr>
      <w:tr w:rsidR="009A165B" w14:paraId="7F5B02D7" w14:textId="77777777" w:rsidTr="00F246FB">
        <w:trPr>
          <w:trHeight w:val="252"/>
        </w:trPr>
        <w:tc>
          <w:tcPr>
            <w:tcW w:w="1954" w:type="dxa"/>
          </w:tcPr>
          <w:p w14:paraId="59EA62FA" w14:textId="77777777" w:rsidR="009A165B" w:rsidRDefault="009A165B" w:rsidP="0000348C">
            <w:pPr>
              <w:jc w:val="center"/>
            </w:pPr>
            <w:r>
              <w:t>6</w:t>
            </w:r>
          </w:p>
        </w:tc>
        <w:tc>
          <w:tcPr>
            <w:tcW w:w="1954" w:type="dxa"/>
          </w:tcPr>
          <w:p w14:paraId="0FE40663" w14:textId="77777777" w:rsidR="009A165B" w:rsidRDefault="009A165B" w:rsidP="0000348C">
            <w:pPr>
              <w:jc w:val="center"/>
            </w:pPr>
            <w:r>
              <w:t>Am Rathaus</w:t>
            </w:r>
          </w:p>
        </w:tc>
        <w:tc>
          <w:tcPr>
            <w:tcW w:w="1954" w:type="dxa"/>
          </w:tcPr>
          <w:p w14:paraId="39D5B737" w14:textId="77777777" w:rsidR="009A165B" w:rsidRDefault="009A165B" w:rsidP="0000348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E8BC3ED" w14:textId="77777777" w:rsidR="009A165B" w:rsidRDefault="009A165B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14:paraId="62E82832" w14:textId="77777777" w:rsidR="009A165B" w:rsidRDefault="009A165B" w:rsidP="0000348C">
            <w:pPr>
              <w:jc w:val="center"/>
            </w:pPr>
            <w:r>
              <w:t>Albstadt</w:t>
            </w:r>
          </w:p>
        </w:tc>
      </w:tr>
    </w:tbl>
    <w:p w14:paraId="6188FBE6" w14:textId="77777777" w:rsidR="0051132D" w:rsidRPr="00712F9F" w:rsidRDefault="0051132D" w:rsidP="00682E21">
      <w:pPr>
        <w:pStyle w:val="Listenabsatz"/>
        <w:numPr>
          <w:ilvl w:val="0"/>
          <w:numId w:val="31"/>
        </w:numPr>
        <w:rPr>
          <w:lang w:val="en-US"/>
        </w:rPr>
      </w:pPr>
      <w:r w:rsidRPr="00712F9F">
        <w:rPr>
          <w:lang w:val="en-US"/>
        </w:rPr>
        <w:t xml:space="preserve">I1: </w:t>
      </w:r>
      <w:proofErr w:type="spellStart"/>
      <w:r w:rsidRPr="00712F9F">
        <w:rPr>
          <w:lang w:val="en-US"/>
        </w:rPr>
        <w:t>Straße</w:t>
      </w:r>
      <w:proofErr w:type="spellEnd"/>
      <w:r w:rsidRPr="00712F9F">
        <w:rPr>
          <w:lang w:val="en-US"/>
        </w:rPr>
        <w:t xml:space="preserve"> is not null</w:t>
      </w:r>
    </w:p>
    <w:p w14:paraId="5F3481E4" w14:textId="77777777" w:rsidR="0051132D" w:rsidRPr="00712F9F" w:rsidRDefault="0051132D" w:rsidP="00682E21">
      <w:pPr>
        <w:pStyle w:val="Listenabsatz"/>
        <w:numPr>
          <w:ilvl w:val="0"/>
          <w:numId w:val="31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Hausnummer</w:t>
      </w:r>
      <w:proofErr w:type="spellEnd"/>
      <w:r w:rsidRPr="00712F9F">
        <w:rPr>
          <w:lang w:val="en-US"/>
        </w:rPr>
        <w:t xml:space="preserve"> is not null</w:t>
      </w:r>
    </w:p>
    <w:p w14:paraId="7C67F1C6" w14:textId="350DC67E" w:rsidR="0051132D" w:rsidRPr="00712F9F" w:rsidRDefault="0051132D" w:rsidP="00682E21">
      <w:pPr>
        <w:pStyle w:val="Listenabsatz"/>
        <w:numPr>
          <w:ilvl w:val="0"/>
          <w:numId w:val="31"/>
        </w:numPr>
        <w:rPr>
          <w:lang w:val="en-US"/>
        </w:rPr>
      </w:pPr>
      <w:r w:rsidRPr="00712F9F">
        <w:rPr>
          <w:lang w:val="en-US"/>
        </w:rPr>
        <w:t xml:space="preserve">I3: </w:t>
      </w:r>
      <w:proofErr w:type="spellStart"/>
      <w:r w:rsidR="0014349A">
        <w:rPr>
          <w:lang w:val="en-US"/>
        </w:rPr>
        <w:t>Postleitzahl</w:t>
      </w:r>
      <w:proofErr w:type="spellEnd"/>
      <w:r w:rsidRPr="00712F9F">
        <w:rPr>
          <w:lang w:val="en-US"/>
        </w:rPr>
        <w:t xml:space="preserve"> is not null</w:t>
      </w:r>
    </w:p>
    <w:p w14:paraId="3AB332FD" w14:textId="77777777" w:rsidR="0051132D" w:rsidRDefault="0051132D" w:rsidP="00682E21">
      <w:pPr>
        <w:pStyle w:val="Listenabsatz"/>
        <w:numPr>
          <w:ilvl w:val="0"/>
          <w:numId w:val="31"/>
        </w:numPr>
        <w:rPr>
          <w:lang w:val="en-US"/>
        </w:rPr>
      </w:pPr>
      <w:r w:rsidRPr="00712F9F">
        <w:rPr>
          <w:lang w:val="en-US"/>
        </w:rPr>
        <w:t xml:space="preserve">I4: </w:t>
      </w:r>
      <w:proofErr w:type="spellStart"/>
      <w:r w:rsidRPr="00712F9F">
        <w:rPr>
          <w:lang w:val="en-US"/>
        </w:rPr>
        <w:t>Wohnort</w:t>
      </w:r>
      <w:proofErr w:type="spellEnd"/>
      <w:r w:rsidRPr="00712F9F">
        <w:rPr>
          <w:lang w:val="en-US"/>
        </w:rPr>
        <w:t xml:space="preserve"> is not null</w:t>
      </w:r>
    </w:p>
    <w:p w14:paraId="07B7E9B5" w14:textId="77777777" w:rsidR="00F81D01" w:rsidRPr="00F81D01" w:rsidRDefault="00F81D01" w:rsidP="00F81D01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Benutzer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9"/>
        <w:gridCol w:w="1230"/>
        <w:gridCol w:w="1407"/>
        <w:gridCol w:w="2119"/>
        <w:gridCol w:w="2371"/>
        <w:gridCol w:w="1596"/>
        <w:gridCol w:w="1596"/>
        <w:gridCol w:w="1469"/>
        <w:gridCol w:w="1196"/>
      </w:tblGrid>
      <w:tr w:rsidR="00973010" w14:paraId="6A444337" w14:textId="77777777" w:rsidTr="00973010">
        <w:trPr>
          <w:trHeight w:val="430"/>
        </w:trPr>
        <w:tc>
          <w:tcPr>
            <w:tcW w:w="619" w:type="dxa"/>
            <w:shd w:val="clear" w:color="auto" w:fill="D0CECE" w:themeFill="background2" w:themeFillShade="E6"/>
          </w:tcPr>
          <w:p w14:paraId="358D7768" w14:textId="77777777" w:rsidR="00973010" w:rsidRPr="00F246FB" w:rsidRDefault="00973010" w:rsidP="009A1B44">
            <w:pPr>
              <w:jc w:val="center"/>
              <w:rPr>
                <w:b/>
                <w:u w:val="single"/>
                <w:lang w:val="en-US"/>
              </w:rPr>
            </w:pPr>
            <w:r w:rsidRPr="00F246F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1230" w:type="dxa"/>
            <w:shd w:val="clear" w:color="auto" w:fill="D0CECE" w:themeFill="background2" w:themeFillShade="E6"/>
          </w:tcPr>
          <w:p w14:paraId="0F2AA288" w14:textId="77777777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Vorname</w:t>
            </w:r>
            <w:proofErr w:type="spellEnd"/>
          </w:p>
        </w:tc>
        <w:tc>
          <w:tcPr>
            <w:tcW w:w="1407" w:type="dxa"/>
            <w:shd w:val="clear" w:color="auto" w:fill="D0CECE" w:themeFill="background2" w:themeFillShade="E6"/>
          </w:tcPr>
          <w:p w14:paraId="71A9F566" w14:textId="77777777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Nachname</w:t>
            </w:r>
            <w:proofErr w:type="spellEnd"/>
          </w:p>
        </w:tc>
        <w:tc>
          <w:tcPr>
            <w:tcW w:w="2119" w:type="dxa"/>
            <w:shd w:val="clear" w:color="auto" w:fill="D0CECE" w:themeFill="background2" w:themeFillShade="E6"/>
          </w:tcPr>
          <w:p w14:paraId="20383A86" w14:textId="77777777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r w:rsidRPr="00F246FB">
              <w:rPr>
                <w:b/>
                <w:lang w:val="en-US"/>
              </w:rPr>
              <w:t>Benutzername</w:t>
            </w:r>
          </w:p>
        </w:tc>
        <w:tc>
          <w:tcPr>
            <w:tcW w:w="2371" w:type="dxa"/>
            <w:shd w:val="clear" w:color="auto" w:fill="D0CECE" w:themeFill="background2" w:themeFillShade="E6"/>
          </w:tcPr>
          <w:p w14:paraId="2829F2E2" w14:textId="77777777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r w:rsidRPr="00F246FB">
              <w:rPr>
                <w:b/>
                <w:lang w:val="en-US"/>
              </w:rPr>
              <w:t>Email</w:t>
            </w:r>
          </w:p>
        </w:tc>
        <w:tc>
          <w:tcPr>
            <w:tcW w:w="1596" w:type="dxa"/>
            <w:shd w:val="clear" w:color="auto" w:fill="D0CECE" w:themeFill="background2" w:themeFillShade="E6"/>
          </w:tcPr>
          <w:p w14:paraId="422A4381" w14:textId="7FD027C0" w:rsidR="00973010" w:rsidRDefault="00973010" w:rsidP="009A1B44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Passwort</w:t>
            </w:r>
            <w:proofErr w:type="spellEnd"/>
          </w:p>
        </w:tc>
        <w:tc>
          <w:tcPr>
            <w:tcW w:w="1596" w:type="dxa"/>
            <w:shd w:val="clear" w:color="auto" w:fill="D0CECE" w:themeFill="background2" w:themeFillShade="E6"/>
          </w:tcPr>
          <w:p w14:paraId="761B1803" w14:textId="287596E3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proofErr w:type="spellStart"/>
            <w:r>
              <w:rPr>
                <w:b/>
              </w:rPr>
              <w:t>eburtsdatum</w:t>
            </w:r>
            <w:proofErr w:type="spellEnd"/>
          </w:p>
        </w:tc>
        <w:tc>
          <w:tcPr>
            <w:tcW w:w="1469" w:type="dxa"/>
            <w:shd w:val="clear" w:color="auto" w:fill="D0CECE" w:themeFill="background2" w:themeFillShade="E6"/>
          </w:tcPr>
          <w:p w14:paraId="40C5215F" w14:textId="77777777" w:rsidR="00973010" w:rsidRPr="00F246FB" w:rsidRDefault="00973010" w:rsidP="009A1B44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Beitrittsdatum</w:t>
            </w:r>
            <w:proofErr w:type="spellEnd"/>
          </w:p>
        </w:tc>
        <w:tc>
          <w:tcPr>
            <w:tcW w:w="1196" w:type="dxa"/>
            <w:shd w:val="clear" w:color="auto" w:fill="D0CECE" w:themeFill="background2" w:themeFillShade="E6"/>
          </w:tcPr>
          <w:p w14:paraId="799BD4EB" w14:textId="0DFB25EB" w:rsidR="00973010" w:rsidRPr="00E77015" w:rsidRDefault="00973010" w:rsidP="009A1B44">
            <w:pPr>
              <w:jc w:val="center"/>
              <w:rPr>
                <w:b/>
                <w:u w:val="dash"/>
                <w:lang w:val="en-US"/>
              </w:rPr>
            </w:pPr>
            <w:proofErr w:type="spellStart"/>
            <w:r>
              <w:rPr>
                <w:b/>
                <w:u w:val="dash"/>
                <w:lang w:val="en-US"/>
              </w:rPr>
              <w:t>Adresse</w:t>
            </w:r>
            <w:proofErr w:type="spellEnd"/>
          </w:p>
        </w:tc>
      </w:tr>
      <w:tr w:rsidR="00973010" w14:paraId="7EFC3383" w14:textId="77777777" w:rsidTr="00973010">
        <w:tc>
          <w:tcPr>
            <w:tcW w:w="619" w:type="dxa"/>
            <w:shd w:val="clear" w:color="auto" w:fill="FFFFFF" w:themeFill="background1"/>
          </w:tcPr>
          <w:p w14:paraId="57D37AF5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shd w:val="clear" w:color="auto" w:fill="FFFFFF" w:themeFill="background1"/>
          </w:tcPr>
          <w:p w14:paraId="6720EB02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Dardan</w:t>
            </w:r>
          </w:p>
        </w:tc>
        <w:tc>
          <w:tcPr>
            <w:tcW w:w="1407" w:type="dxa"/>
            <w:shd w:val="clear" w:color="auto" w:fill="FFFFFF" w:themeFill="background1"/>
          </w:tcPr>
          <w:p w14:paraId="74E49C0B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Rrafshi</w:t>
            </w:r>
          </w:p>
        </w:tc>
        <w:tc>
          <w:tcPr>
            <w:tcW w:w="2119" w:type="dxa"/>
            <w:shd w:val="clear" w:color="auto" w:fill="FFFFFF" w:themeFill="background1"/>
          </w:tcPr>
          <w:p w14:paraId="0143368E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DonColon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14:paraId="0A909013" w14:textId="77777777" w:rsidR="00973010" w:rsidRPr="00F246FB" w:rsidRDefault="002D466C" w:rsidP="009A1B44">
            <w:pPr>
              <w:jc w:val="center"/>
              <w:rPr>
                <w:lang w:val="en-US"/>
              </w:rPr>
            </w:pPr>
            <w:hyperlink r:id="rId8" w:history="1">
              <w:r w:rsidR="00973010" w:rsidRPr="008B0C37">
                <w:rPr>
                  <w:rStyle w:val="Hyperlink"/>
                  <w:lang w:val="en-US"/>
                </w:rPr>
                <w:t>drrafshi@hotmail.de</w:t>
              </w:r>
            </w:hyperlink>
          </w:p>
        </w:tc>
        <w:tc>
          <w:tcPr>
            <w:tcW w:w="1596" w:type="dxa"/>
            <w:shd w:val="clear" w:color="auto" w:fill="FFFFFF" w:themeFill="background1"/>
          </w:tcPr>
          <w:p w14:paraId="5E63B24E" w14:textId="6F91FE70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596" w:type="dxa"/>
            <w:shd w:val="clear" w:color="auto" w:fill="FFFFFF" w:themeFill="background1"/>
          </w:tcPr>
          <w:p w14:paraId="0DFCFCC2" w14:textId="6A6C78D0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0.01.1997</w:t>
            </w:r>
          </w:p>
        </w:tc>
        <w:tc>
          <w:tcPr>
            <w:tcW w:w="1469" w:type="dxa"/>
            <w:shd w:val="clear" w:color="auto" w:fill="FFFFFF" w:themeFill="background1"/>
          </w:tcPr>
          <w:p w14:paraId="60B85CC4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1196" w:type="dxa"/>
            <w:shd w:val="clear" w:color="auto" w:fill="FFFFFF" w:themeFill="background1"/>
          </w:tcPr>
          <w:p w14:paraId="6FF7581D" w14:textId="77777777" w:rsidR="00973010" w:rsidRPr="00F246FB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010" w14:paraId="11D2796B" w14:textId="77777777" w:rsidTr="00973010">
        <w:tc>
          <w:tcPr>
            <w:tcW w:w="619" w:type="dxa"/>
            <w:shd w:val="clear" w:color="auto" w:fill="FFFFFF" w:themeFill="background1"/>
          </w:tcPr>
          <w:p w14:paraId="2C5126D8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FF" w:themeFill="background1"/>
          </w:tcPr>
          <w:p w14:paraId="404C08DB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Hasan</w:t>
            </w:r>
          </w:p>
        </w:tc>
        <w:tc>
          <w:tcPr>
            <w:tcW w:w="1407" w:type="dxa"/>
            <w:shd w:val="clear" w:color="auto" w:fill="FFFFFF" w:themeFill="background1"/>
          </w:tcPr>
          <w:p w14:paraId="3FFC91F9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Karadeniz</w:t>
            </w:r>
          </w:p>
        </w:tc>
        <w:tc>
          <w:tcPr>
            <w:tcW w:w="2119" w:type="dxa"/>
            <w:shd w:val="clear" w:color="auto" w:fill="FFFFFF" w:themeFill="background1"/>
          </w:tcPr>
          <w:p w14:paraId="5778E42F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Krdnz57</w:t>
            </w:r>
          </w:p>
        </w:tc>
        <w:tc>
          <w:tcPr>
            <w:tcW w:w="2371" w:type="dxa"/>
            <w:shd w:val="clear" w:color="auto" w:fill="FFFFFF" w:themeFill="background1"/>
          </w:tcPr>
          <w:p w14:paraId="53D6BA09" w14:textId="77777777" w:rsidR="00973010" w:rsidRDefault="002D466C" w:rsidP="009A1B44">
            <w:pPr>
              <w:jc w:val="center"/>
              <w:rPr>
                <w:lang w:val="en-US"/>
              </w:rPr>
            </w:pPr>
            <w:hyperlink r:id="rId9" w:history="1">
              <w:r w:rsidR="00973010" w:rsidRPr="008B0C37">
                <w:rPr>
                  <w:rStyle w:val="Hyperlink"/>
                  <w:lang w:val="en-US"/>
                </w:rPr>
                <w:t>Krdnz57@gmail.com</w:t>
              </w:r>
            </w:hyperlink>
            <w:r w:rsidR="00973010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1ED6953E" w14:textId="4EDAFB1C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234567</w:t>
            </w:r>
          </w:p>
        </w:tc>
        <w:tc>
          <w:tcPr>
            <w:tcW w:w="1596" w:type="dxa"/>
            <w:shd w:val="clear" w:color="auto" w:fill="FFFFFF" w:themeFill="background1"/>
          </w:tcPr>
          <w:p w14:paraId="730A66A5" w14:textId="31BC4602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14.07.1998</w:t>
            </w:r>
          </w:p>
        </w:tc>
        <w:tc>
          <w:tcPr>
            <w:tcW w:w="1469" w:type="dxa"/>
            <w:shd w:val="clear" w:color="auto" w:fill="FFFFFF" w:themeFill="background1"/>
          </w:tcPr>
          <w:p w14:paraId="4C2C5B36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1196" w:type="dxa"/>
            <w:shd w:val="clear" w:color="auto" w:fill="FFFFFF" w:themeFill="background1"/>
          </w:tcPr>
          <w:p w14:paraId="01FAE93D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3010" w14:paraId="08264D61" w14:textId="77777777" w:rsidTr="00973010">
        <w:tc>
          <w:tcPr>
            <w:tcW w:w="619" w:type="dxa"/>
            <w:shd w:val="clear" w:color="auto" w:fill="FFFFFF" w:themeFill="background1"/>
          </w:tcPr>
          <w:p w14:paraId="5288B073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  <w:shd w:val="clear" w:color="auto" w:fill="FFFFFF" w:themeFill="background1"/>
          </w:tcPr>
          <w:p w14:paraId="60E60D8F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407" w:type="dxa"/>
            <w:shd w:val="clear" w:color="auto" w:fill="FFFFFF" w:themeFill="background1"/>
          </w:tcPr>
          <w:p w14:paraId="74A3025C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Hafner</w:t>
            </w:r>
          </w:p>
        </w:tc>
        <w:tc>
          <w:tcPr>
            <w:tcW w:w="2119" w:type="dxa"/>
            <w:shd w:val="clear" w:color="auto" w:fill="FFFFFF" w:themeFill="background1"/>
          </w:tcPr>
          <w:p w14:paraId="2C9E7457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2371" w:type="dxa"/>
            <w:shd w:val="clear" w:color="auto" w:fill="FFFFFF" w:themeFill="background1"/>
          </w:tcPr>
          <w:p w14:paraId="55E1FD41" w14:textId="77777777" w:rsidR="00973010" w:rsidRDefault="002D466C" w:rsidP="009A1B44">
            <w:pPr>
              <w:jc w:val="center"/>
              <w:rPr>
                <w:lang w:val="en-US"/>
              </w:rPr>
            </w:pPr>
            <w:hyperlink r:id="rId10" w:history="1">
              <w:r w:rsidR="00973010" w:rsidRPr="008B0C37">
                <w:rPr>
                  <w:rStyle w:val="Hyperlink"/>
                  <w:lang w:val="en-US"/>
                </w:rPr>
                <w:t>hafnerma@gmx.de</w:t>
              </w:r>
            </w:hyperlink>
            <w:r w:rsidR="00973010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05A6F8BE" w14:textId="41E034B8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IT_SEC_GOD</w:t>
            </w:r>
          </w:p>
        </w:tc>
        <w:tc>
          <w:tcPr>
            <w:tcW w:w="1596" w:type="dxa"/>
            <w:shd w:val="clear" w:color="auto" w:fill="FFFFFF" w:themeFill="background1"/>
          </w:tcPr>
          <w:p w14:paraId="2AA772F4" w14:textId="29282F2F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30.07.1996</w:t>
            </w:r>
          </w:p>
        </w:tc>
        <w:tc>
          <w:tcPr>
            <w:tcW w:w="1469" w:type="dxa"/>
            <w:shd w:val="clear" w:color="auto" w:fill="FFFFFF" w:themeFill="background1"/>
          </w:tcPr>
          <w:p w14:paraId="53D3D540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1196" w:type="dxa"/>
            <w:shd w:val="clear" w:color="auto" w:fill="FFFFFF" w:themeFill="background1"/>
          </w:tcPr>
          <w:p w14:paraId="683D0644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3010" w14:paraId="0EC620E5" w14:textId="77777777" w:rsidTr="00973010">
        <w:tc>
          <w:tcPr>
            <w:tcW w:w="619" w:type="dxa"/>
            <w:shd w:val="clear" w:color="auto" w:fill="FFFFFF" w:themeFill="background1"/>
          </w:tcPr>
          <w:p w14:paraId="407325AE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shd w:val="clear" w:color="auto" w:fill="FFFFFF" w:themeFill="background1"/>
          </w:tcPr>
          <w:p w14:paraId="1C795AD5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1407" w:type="dxa"/>
            <w:shd w:val="clear" w:color="auto" w:fill="FFFFFF" w:themeFill="background1"/>
          </w:tcPr>
          <w:p w14:paraId="769E4FF4" w14:textId="77777777" w:rsidR="00973010" w:rsidRDefault="00973010" w:rsidP="009A1B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Ries</w:t>
            </w:r>
            <w:proofErr w:type="spellEnd"/>
          </w:p>
        </w:tc>
        <w:tc>
          <w:tcPr>
            <w:tcW w:w="2119" w:type="dxa"/>
            <w:shd w:val="clear" w:color="auto" w:fill="FFFFFF" w:themeFill="background1"/>
          </w:tcPr>
          <w:p w14:paraId="326E34C9" w14:textId="77777777" w:rsidR="00973010" w:rsidRDefault="00973010" w:rsidP="009A1B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RichardDieRakete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14:paraId="48EBC149" w14:textId="77777777" w:rsidR="00973010" w:rsidRDefault="002D466C" w:rsidP="009A1B44">
            <w:pPr>
              <w:jc w:val="center"/>
              <w:rPr>
                <w:lang w:val="en-US"/>
              </w:rPr>
            </w:pPr>
            <w:hyperlink r:id="rId11" w:history="1">
              <w:r w:rsidR="00973010" w:rsidRPr="008B0C37">
                <w:rPr>
                  <w:rStyle w:val="Hyperlink"/>
                  <w:lang w:val="en-US"/>
                </w:rPr>
                <w:t>richie@gmail.com</w:t>
              </w:r>
            </w:hyperlink>
            <w:r w:rsidR="00973010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51918266" w14:textId="51533EA0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Reich</w:t>
            </w:r>
          </w:p>
        </w:tc>
        <w:tc>
          <w:tcPr>
            <w:tcW w:w="1596" w:type="dxa"/>
            <w:shd w:val="clear" w:color="auto" w:fill="FFFFFF" w:themeFill="background1"/>
          </w:tcPr>
          <w:p w14:paraId="797A667F" w14:textId="71A13C41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14.03.1997</w:t>
            </w:r>
          </w:p>
        </w:tc>
        <w:tc>
          <w:tcPr>
            <w:tcW w:w="1469" w:type="dxa"/>
            <w:shd w:val="clear" w:color="auto" w:fill="FFFFFF" w:themeFill="background1"/>
          </w:tcPr>
          <w:p w14:paraId="22F52148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1196" w:type="dxa"/>
            <w:shd w:val="clear" w:color="auto" w:fill="FFFFFF" w:themeFill="background1"/>
          </w:tcPr>
          <w:p w14:paraId="7C70CF1A" w14:textId="77777777" w:rsidR="00973010" w:rsidRDefault="00973010" w:rsidP="009A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1E89BD3" w14:textId="77777777" w:rsidR="004D3A46" w:rsidRDefault="004D3A46" w:rsidP="00AD07A7">
      <w:pPr>
        <w:pStyle w:val="Listenabsatz"/>
        <w:numPr>
          <w:ilvl w:val="0"/>
          <w:numId w:val="19"/>
        </w:numPr>
        <w:rPr>
          <w:lang w:val="en-US"/>
        </w:rPr>
        <w:sectPr w:rsidR="004D3A46" w:rsidSect="00F246F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33AED50E" w14:textId="77777777" w:rsidR="00722E5C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 xml:space="preserve">I1: </w:t>
      </w:r>
      <w:proofErr w:type="spellStart"/>
      <w:r w:rsidRPr="00AD07A7">
        <w:rPr>
          <w:lang w:val="en-US"/>
        </w:rPr>
        <w:t>Vorname</w:t>
      </w:r>
      <w:proofErr w:type="spellEnd"/>
      <w:r w:rsidRPr="00AD07A7">
        <w:rPr>
          <w:lang w:val="en-US"/>
        </w:rPr>
        <w:t xml:space="preserve"> is not null</w:t>
      </w:r>
    </w:p>
    <w:p w14:paraId="55304709" w14:textId="77777777" w:rsidR="00AD07A7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 xml:space="preserve">I2: </w:t>
      </w:r>
      <w:proofErr w:type="spellStart"/>
      <w:r w:rsidRPr="00AD07A7">
        <w:rPr>
          <w:lang w:val="en-US"/>
        </w:rPr>
        <w:t>Nachname</w:t>
      </w:r>
      <w:proofErr w:type="spellEnd"/>
      <w:r w:rsidRPr="00AD07A7">
        <w:rPr>
          <w:lang w:val="en-US"/>
        </w:rPr>
        <w:t xml:space="preserve"> is not null</w:t>
      </w:r>
    </w:p>
    <w:p w14:paraId="38221304" w14:textId="4BD3C1A2" w:rsidR="00AD07A7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>I3: Benutzername is unique</w:t>
      </w:r>
      <w:r w:rsidR="00087AF9">
        <w:rPr>
          <w:lang w:val="en-US"/>
        </w:rPr>
        <w:t>,</w:t>
      </w:r>
      <w:r w:rsidRPr="00AD07A7">
        <w:rPr>
          <w:lang w:val="en-US"/>
        </w:rPr>
        <w:t xml:space="preserve"> and Benutzername is not null</w:t>
      </w:r>
    </w:p>
    <w:p w14:paraId="0E4045C4" w14:textId="77777777" w:rsidR="00AD07A7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 xml:space="preserve">I4: Email is </w:t>
      </w:r>
      <w:r w:rsidR="00F8176D" w:rsidRPr="00AD07A7">
        <w:rPr>
          <w:lang w:val="en-US"/>
        </w:rPr>
        <w:t>unique,</w:t>
      </w:r>
      <w:r w:rsidRPr="00AD07A7">
        <w:rPr>
          <w:lang w:val="en-US"/>
        </w:rPr>
        <w:t xml:space="preserve"> and Email is not null</w:t>
      </w:r>
    </w:p>
    <w:p w14:paraId="52C1245A" w14:textId="61E3B424" w:rsidR="00AD07A7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 xml:space="preserve">I5: </w:t>
      </w:r>
      <w:proofErr w:type="spellStart"/>
      <w:r w:rsidR="00414188" w:rsidRPr="00AD07A7">
        <w:rPr>
          <w:lang w:val="en-US"/>
        </w:rPr>
        <w:t>Passwort</w:t>
      </w:r>
      <w:proofErr w:type="spellEnd"/>
      <w:r w:rsidR="00414188" w:rsidRPr="00AD07A7">
        <w:rPr>
          <w:lang w:val="en-US"/>
        </w:rPr>
        <w:t xml:space="preserve"> is not null</w:t>
      </w:r>
    </w:p>
    <w:p w14:paraId="569C7AB8" w14:textId="2C681F1E" w:rsidR="00AD07A7" w:rsidRPr="00AD07A7" w:rsidRDefault="00AD07A7" w:rsidP="00682E21">
      <w:pPr>
        <w:pStyle w:val="Listenabsatz"/>
        <w:numPr>
          <w:ilvl w:val="0"/>
          <w:numId w:val="30"/>
        </w:numPr>
        <w:rPr>
          <w:lang w:val="en-US"/>
        </w:rPr>
      </w:pPr>
      <w:r w:rsidRPr="00AD07A7">
        <w:rPr>
          <w:lang w:val="en-US"/>
        </w:rPr>
        <w:t xml:space="preserve">I6: </w:t>
      </w:r>
      <w:proofErr w:type="spellStart"/>
      <w:r w:rsidR="00414188" w:rsidRPr="00AD07A7">
        <w:rPr>
          <w:lang w:val="en-US"/>
        </w:rPr>
        <w:t>Geburtsdatum</w:t>
      </w:r>
      <w:proofErr w:type="spellEnd"/>
      <w:r w:rsidR="00414188" w:rsidRPr="00AD07A7">
        <w:rPr>
          <w:lang w:val="en-US"/>
        </w:rPr>
        <w:t xml:space="preserve"> is not null</w:t>
      </w:r>
    </w:p>
    <w:p w14:paraId="023AED14" w14:textId="58CF7AA9" w:rsidR="00FD2F66" w:rsidRPr="001E191E" w:rsidRDefault="00AD07A7" w:rsidP="00FD2F66">
      <w:pPr>
        <w:pStyle w:val="Listenabsatz"/>
        <w:numPr>
          <w:ilvl w:val="0"/>
          <w:numId w:val="30"/>
        </w:numPr>
      </w:pPr>
      <w:r w:rsidRPr="001E191E">
        <w:rPr>
          <w:lang w:val="en-US"/>
        </w:rPr>
        <w:t xml:space="preserve">I7: </w:t>
      </w:r>
      <w:r w:rsidR="00FD2F66" w:rsidRPr="00AD07A7">
        <w:t>Beitrittsdatum &gt; Geburtsdatum</w:t>
      </w:r>
      <w:r w:rsidR="00087AF9">
        <w:t>,</w:t>
      </w:r>
      <w:r w:rsidR="00FD2F66" w:rsidRPr="00AD07A7">
        <w:t xml:space="preserve"> and </w:t>
      </w:r>
      <w:r w:rsidR="00FD2F66" w:rsidRPr="001E191E">
        <w:t xml:space="preserve">Beitrittsdatum </w:t>
      </w:r>
      <w:proofErr w:type="spellStart"/>
      <w:r w:rsidR="00FD2F66" w:rsidRPr="001E191E">
        <w:t>is</w:t>
      </w:r>
      <w:proofErr w:type="spellEnd"/>
      <w:r w:rsidR="00FD2F66" w:rsidRPr="001E191E">
        <w:t xml:space="preserve"> not null</w:t>
      </w:r>
    </w:p>
    <w:p w14:paraId="252BFE8F" w14:textId="68AEB4A0" w:rsidR="00FD2F66" w:rsidRPr="001E191E" w:rsidRDefault="00376FA4" w:rsidP="00FD2F66">
      <w:pPr>
        <w:pStyle w:val="Listenabsatz"/>
        <w:numPr>
          <w:ilvl w:val="0"/>
          <w:numId w:val="30"/>
        </w:numPr>
        <w:rPr>
          <w:lang w:val="en-US"/>
        </w:rPr>
      </w:pPr>
      <w:r w:rsidRPr="001E191E">
        <w:t>I8:</w:t>
      </w:r>
      <w:r w:rsidR="00FD2F66">
        <w:t xml:space="preserve"> </w:t>
      </w:r>
      <w:r w:rsidR="00196992">
        <w:rPr>
          <w:lang w:val="en-US"/>
        </w:rPr>
        <w:t>Adresse</w:t>
      </w:r>
      <w:r w:rsidR="00FD2F66" w:rsidRPr="001E191E">
        <w:rPr>
          <w:lang w:val="en-US"/>
        </w:rPr>
        <w:t xml:space="preserve"> is not n</w:t>
      </w:r>
      <w:r w:rsidR="00FD2F66">
        <w:rPr>
          <w:lang w:val="en-US"/>
        </w:rPr>
        <w:t>ull</w:t>
      </w:r>
    </w:p>
    <w:p w14:paraId="3DC50413" w14:textId="4F88C158" w:rsidR="004D3A46" w:rsidRPr="001E191E" w:rsidRDefault="004D3A46" w:rsidP="004D3A46">
      <w:pPr>
        <w:pStyle w:val="Listenabsatz"/>
        <w:numPr>
          <w:ilvl w:val="0"/>
          <w:numId w:val="30"/>
        </w:numPr>
        <w:sectPr w:rsidR="004D3A46" w:rsidRPr="001E191E" w:rsidSect="004D3A46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14:paraId="4A3A1F40" w14:textId="77777777" w:rsidR="00722E5C" w:rsidRDefault="00722E5C" w:rsidP="00722E5C">
      <w:pPr>
        <w:pStyle w:val="berschrift2"/>
        <w:rPr>
          <w:lang w:val="en-US"/>
        </w:rPr>
      </w:pPr>
      <w:proofErr w:type="spellStart"/>
      <w:r>
        <w:rPr>
          <w:lang w:val="en-US"/>
        </w:rPr>
        <w:t>Zutatenkategorie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39"/>
      </w:tblGrid>
      <w:tr w:rsidR="00722E5C" w14:paraId="0F5040EB" w14:textId="77777777" w:rsidTr="000A0EC5">
        <w:trPr>
          <w:trHeight w:val="382"/>
        </w:trPr>
        <w:tc>
          <w:tcPr>
            <w:tcW w:w="2139" w:type="dxa"/>
            <w:shd w:val="clear" w:color="auto" w:fill="D0CECE" w:themeFill="background2" w:themeFillShade="E6"/>
          </w:tcPr>
          <w:p w14:paraId="32CDA5A1" w14:textId="77777777" w:rsidR="00722E5C" w:rsidRPr="00712F9F" w:rsidRDefault="00B20615" w:rsidP="00B20615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14:paraId="1657E0FD" w14:textId="77777777"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r w:rsidRPr="00B20615">
              <w:rPr>
                <w:b/>
                <w:lang w:val="en-US"/>
              </w:rPr>
              <w:t>Name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14:paraId="445F1909" w14:textId="77777777"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proofErr w:type="spellStart"/>
            <w:r w:rsidRPr="00B20615">
              <w:rPr>
                <w:b/>
                <w:lang w:val="en-US"/>
              </w:rPr>
              <w:t>Preis</w:t>
            </w:r>
            <w:proofErr w:type="spellEnd"/>
            <w:r w:rsidR="008173A1">
              <w:rPr>
                <w:b/>
                <w:lang w:val="en-US"/>
              </w:rPr>
              <w:t xml:space="preserve"> (in Cent)</w:t>
            </w:r>
          </w:p>
        </w:tc>
      </w:tr>
      <w:tr w:rsidR="00722E5C" w14:paraId="2311AE23" w14:textId="77777777" w:rsidTr="00B52ADB">
        <w:trPr>
          <w:trHeight w:val="266"/>
        </w:trPr>
        <w:tc>
          <w:tcPr>
            <w:tcW w:w="2139" w:type="dxa"/>
          </w:tcPr>
          <w:p w14:paraId="14D73843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9" w:type="dxa"/>
          </w:tcPr>
          <w:p w14:paraId="1F96215B" w14:textId="77777777"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Joghurtbasis</w:t>
            </w:r>
            <w:proofErr w:type="spellEnd"/>
          </w:p>
        </w:tc>
        <w:tc>
          <w:tcPr>
            <w:tcW w:w="2139" w:type="dxa"/>
          </w:tcPr>
          <w:p w14:paraId="5D8A70AE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722E5C" w14:paraId="1F487151" w14:textId="77777777" w:rsidTr="00B52ADB">
        <w:trPr>
          <w:trHeight w:val="252"/>
        </w:trPr>
        <w:tc>
          <w:tcPr>
            <w:tcW w:w="2139" w:type="dxa"/>
          </w:tcPr>
          <w:p w14:paraId="78522FE8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9" w:type="dxa"/>
          </w:tcPr>
          <w:p w14:paraId="0404C428" w14:textId="77777777"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Früchte</w:t>
            </w:r>
            <w:proofErr w:type="spellEnd"/>
          </w:p>
        </w:tc>
        <w:tc>
          <w:tcPr>
            <w:tcW w:w="2139" w:type="dxa"/>
          </w:tcPr>
          <w:p w14:paraId="45E5E329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14:paraId="00496E7E" w14:textId="77777777" w:rsidTr="00B52ADB">
        <w:trPr>
          <w:trHeight w:val="266"/>
        </w:trPr>
        <w:tc>
          <w:tcPr>
            <w:tcW w:w="2139" w:type="dxa"/>
          </w:tcPr>
          <w:p w14:paraId="392FE69A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9" w:type="dxa"/>
          </w:tcPr>
          <w:p w14:paraId="7DAE61EE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Nüsse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Kerne</w:t>
            </w:r>
            <w:proofErr w:type="spellEnd"/>
          </w:p>
        </w:tc>
        <w:tc>
          <w:tcPr>
            <w:tcW w:w="2139" w:type="dxa"/>
          </w:tcPr>
          <w:p w14:paraId="25EFEC50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14:paraId="5BAF3820" w14:textId="77777777" w:rsidTr="00B52ADB">
        <w:trPr>
          <w:trHeight w:val="252"/>
        </w:trPr>
        <w:tc>
          <w:tcPr>
            <w:tcW w:w="2139" w:type="dxa"/>
          </w:tcPr>
          <w:p w14:paraId="1C207872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9" w:type="dxa"/>
          </w:tcPr>
          <w:p w14:paraId="24B96863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Schoko</w:t>
            </w:r>
            <w:proofErr w:type="spellEnd"/>
          </w:p>
        </w:tc>
        <w:tc>
          <w:tcPr>
            <w:tcW w:w="2139" w:type="dxa"/>
          </w:tcPr>
          <w:p w14:paraId="77E65DF3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20615" w14:paraId="4B344C32" w14:textId="77777777" w:rsidTr="00B52ADB">
        <w:trPr>
          <w:trHeight w:val="266"/>
        </w:trPr>
        <w:tc>
          <w:tcPr>
            <w:tcW w:w="2139" w:type="dxa"/>
          </w:tcPr>
          <w:p w14:paraId="6C08FF69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9" w:type="dxa"/>
          </w:tcPr>
          <w:p w14:paraId="303B4C8B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Süßigkeiten</w:t>
            </w:r>
            <w:proofErr w:type="spellEnd"/>
          </w:p>
        </w:tc>
        <w:tc>
          <w:tcPr>
            <w:tcW w:w="2139" w:type="dxa"/>
          </w:tcPr>
          <w:p w14:paraId="6DF42B76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20615" w14:paraId="6D94E192" w14:textId="77777777" w:rsidTr="00B52ADB">
        <w:trPr>
          <w:trHeight w:val="252"/>
        </w:trPr>
        <w:tc>
          <w:tcPr>
            <w:tcW w:w="2139" w:type="dxa"/>
          </w:tcPr>
          <w:p w14:paraId="305BFD98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9" w:type="dxa"/>
          </w:tcPr>
          <w:p w14:paraId="541C8B7B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Soßen</w:t>
            </w:r>
            <w:proofErr w:type="spellEnd"/>
          </w:p>
        </w:tc>
        <w:tc>
          <w:tcPr>
            <w:tcW w:w="2139" w:type="dxa"/>
          </w:tcPr>
          <w:p w14:paraId="661FD0A9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039E99C0" w14:textId="77777777" w:rsidR="00B52ADB" w:rsidRPr="00712F9F" w:rsidRDefault="00B52ADB" w:rsidP="00682E21">
      <w:pPr>
        <w:pStyle w:val="Listenabsatz"/>
        <w:numPr>
          <w:ilvl w:val="0"/>
          <w:numId w:val="29"/>
        </w:numPr>
        <w:rPr>
          <w:lang w:val="en-US"/>
        </w:rPr>
      </w:pPr>
      <w:r w:rsidRPr="00712F9F">
        <w:rPr>
          <w:lang w:val="en-US"/>
        </w:rPr>
        <w:t xml:space="preserve">I1: Name is </w:t>
      </w:r>
      <w:r w:rsidR="00A106ED" w:rsidRPr="00712F9F">
        <w:rPr>
          <w:lang w:val="en-US"/>
        </w:rPr>
        <w:t>unique,</w:t>
      </w:r>
      <w:r w:rsidRPr="00712F9F">
        <w:rPr>
          <w:lang w:val="en-US"/>
        </w:rPr>
        <w:t xml:space="preserve"> and Name is not null</w:t>
      </w:r>
    </w:p>
    <w:p w14:paraId="767D0A07" w14:textId="73E6F80C" w:rsidR="00A106ED" w:rsidRPr="00712F9F" w:rsidRDefault="00A106ED" w:rsidP="00682E21">
      <w:pPr>
        <w:pStyle w:val="Listenabsatz"/>
        <w:numPr>
          <w:ilvl w:val="0"/>
          <w:numId w:val="29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&gt; 0</w:t>
      </w:r>
      <w:r w:rsidR="00087AF9">
        <w:rPr>
          <w:lang w:val="en-US"/>
        </w:rPr>
        <w:t>,</w:t>
      </w:r>
      <w:r w:rsidRPr="00712F9F">
        <w:rPr>
          <w:lang w:val="en-US"/>
        </w:rPr>
        <w:t xml:space="preserve"> and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is not null</w:t>
      </w:r>
    </w:p>
    <w:p w14:paraId="35F69FFC" w14:textId="77777777" w:rsidR="00A106ED" w:rsidRDefault="00712F9F" w:rsidP="00712F9F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Zutat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2013"/>
        <w:gridCol w:w="2014"/>
        <w:gridCol w:w="2017"/>
        <w:gridCol w:w="1618"/>
      </w:tblGrid>
      <w:tr w:rsidR="00712F9F" w14:paraId="35F4F05C" w14:textId="77777777" w:rsidTr="00960560">
        <w:trPr>
          <w:trHeight w:val="430"/>
        </w:trPr>
        <w:tc>
          <w:tcPr>
            <w:tcW w:w="1972" w:type="dxa"/>
            <w:shd w:val="clear" w:color="auto" w:fill="D0CECE" w:themeFill="background2" w:themeFillShade="E6"/>
          </w:tcPr>
          <w:p w14:paraId="516460AF" w14:textId="77777777" w:rsidR="00712F9F" w:rsidRPr="00712F9F" w:rsidRDefault="00712F9F" w:rsidP="00712F9F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2DE071F" w14:textId="77777777" w:rsidR="00712F9F" w:rsidRPr="00712F9F" w:rsidRDefault="00712F9F" w:rsidP="00712F9F">
            <w:pPr>
              <w:jc w:val="center"/>
              <w:rPr>
                <w:b/>
                <w:lang w:val="en-US"/>
              </w:rPr>
            </w:pPr>
            <w:r w:rsidRPr="00712F9F">
              <w:rPr>
                <w:b/>
                <w:lang w:val="en-US"/>
              </w:rPr>
              <w:t>Name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6AC3F92A" w14:textId="51E9B1CF" w:rsidR="00712F9F" w:rsidRPr="00712F9F" w:rsidRDefault="00106917" w:rsidP="00712F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Vegan</w:t>
            </w:r>
          </w:p>
        </w:tc>
        <w:tc>
          <w:tcPr>
            <w:tcW w:w="2017" w:type="dxa"/>
            <w:shd w:val="clear" w:color="auto" w:fill="D0CECE" w:themeFill="background2" w:themeFillShade="E6"/>
          </w:tcPr>
          <w:p w14:paraId="7B3AB657" w14:textId="001D1A2A" w:rsidR="00712F9F" w:rsidRPr="00712F9F" w:rsidRDefault="00106917" w:rsidP="00712F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Haram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16723200" w14:textId="415C835E" w:rsidR="00712F9F" w:rsidRPr="00E77015" w:rsidRDefault="00960560" w:rsidP="00712F9F">
            <w:pPr>
              <w:jc w:val="center"/>
              <w:rPr>
                <w:b/>
                <w:u w:val="dash"/>
                <w:lang w:val="en-US"/>
              </w:rPr>
            </w:pPr>
            <w:proofErr w:type="spellStart"/>
            <w:r>
              <w:rPr>
                <w:b/>
                <w:u w:val="dash"/>
                <w:lang w:val="en-US"/>
              </w:rPr>
              <w:t>Kategorie</w:t>
            </w:r>
            <w:proofErr w:type="spellEnd"/>
          </w:p>
        </w:tc>
      </w:tr>
      <w:tr w:rsidR="00712F9F" w14:paraId="557EF015" w14:textId="77777777" w:rsidTr="00960560">
        <w:trPr>
          <w:trHeight w:val="265"/>
        </w:trPr>
        <w:tc>
          <w:tcPr>
            <w:tcW w:w="1972" w:type="dxa"/>
          </w:tcPr>
          <w:p w14:paraId="10B5C268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14:paraId="27EFC01D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Bananen-Joghurt</w:t>
            </w:r>
            <w:proofErr w:type="spellEnd"/>
          </w:p>
        </w:tc>
        <w:tc>
          <w:tcPr>
            <w:tcW w:w="2014" w:type="dxa"/>
          </w:tcPr>
          <w:p w14:paraId="33A9D21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017" w:type="dxa"/>
          </w:tcPr>
          <w:p w14:paraId="14ED364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6B48735F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14:paraId="09EF8BDD" w14:textId="77777777" w:rsidTr="00960560">
        <w:trPr>
          <w:trHeight w:val="251"/>
        </w:trPr>
        <w:tc>
          <w:tcPr>
            <w:tcW w:w="1972" w:type="dxa"/>
          </w:tcPr>
          <w:p w14:paraId="01CD371D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14:paraId="38C81313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Light-</w:t>
            </w:r>
            <w:proofErr w:type="spellStart"/>
            <w:r>
              <w:rPr>
                <w:lang w:val="en-US"/>
              </w:rPr>
              <w:t>Joghurt</w:t>
            </w:r>
            <w:proofErr w:type="spellEnd"/>
          </w:p>
        </w:tc>
        <w:tc>
          <w:tcPr>
            <w:tcW w:w="2014" w:type="dxa"/>
          </w:tcPr>
          <w:p w14:paraId="6E909AF1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3C94F4A1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39799FAD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14:paraId="7DE03EFC" w14:textId="77777777" w:rsidTr="00960560">
        <w:trPr>
          <w:trHeight w:val="265"/>
        </w:trPr>
        <w:tc>
          <w:tcPr>
            <w:tcW w:w="1972" w:type="dxa"/>
          </w:tcPr>
          <w:p w14:paraId="45D552DC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14:paraId="23D896E5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Apfel</w:t>
            </w:r>
            <w:proofErr w:type="spellEnd"/>
          </w:p>
        </w:tc>
        <w:tc>
          <w:tcPr>
            <w:tcW w:w="2014" w:type="dxa"/>
          </w:tcPr>
          <w:p w14:paraId="472181EB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6B81ED1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7271413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14:paraId="632F87D9" w14:textId="77777777" w:rsidTr="00960560">
        <w:trPr>
          <w:trHeight w:val="251"/>
        </w:trPr>
        <w:tc>
          <w:tcPr>
            <w:tcW w:w="1972" w:type="dxa"/>
          </w:tcPr>
          <w:p w14:paraId="1EDD3F90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14:paraId="28DC2E16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</w:t>
            </w:r>
            <w:proofErr w:type="spellEnd"/>
          </w:p>
        </w:tc>
        <w:tc>
          <w:tcPr>
            <w:tcW w:w="2014" w:type="dxa"/>
          </w:tcPr>
          <w:p w14:paraId="21E0D35E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49197AA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7183AA77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14:paraId="6EB824F0" w14:textId="77777777" w:rsidTr="00960560">
        <w:trPr>
          <w:trHeight w:val="251"/>
        </w:trPr>
        <w:tc>
          <w:tcPr>
            <w:tcW w:w="1972" w:type="dxa"/>
          </w:tcPr>
          <w:p w14:paraId="317B69F9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14:paraId="669D3CA3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Haselnuss</w:t>
            </w:r>
            <w:proofErr w:type="spellEnd"/>
          </w:p>
        </w:tc>
        <w:tc>
          <w:tcPr>
            <w:tcW w:w="2014" w:type="dxa"/>
          </w:tcPr>
          <w:p w14:paraId="392C287C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6E19ECC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739D2598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96DFA9C" w14:textId="77777777" w:rsidR="00DC1005" w:rsidRDefault="00DC1005" w:rsidP="00D632D0">
      <w:pPr>
        <w:pStyle w:val="Listenabsatz"/>
        <w:numPr>
          <w:ilvl w:val="0"/>
          <w:numId w:val="17"/>
        </w:numPr>
        <w:rPr>
          <w:lang w:val="en-US"/>
        </w:rPr>
        <w:sectPr w:rsidR="00DC1005" w:rsidSect="004D3A46">
          <w:type w:val="continuous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7B33EA0A" w14:textId="77777777" w:rsidR="00712F9F" w:rsidRPr="00D632D0" w:rsidRDefault="00712F9F" w:rsidP="00682E21">
      <w:pPr>
        <w:pStyle w:val="Listenabsatz"/>
        <w:numPr>
          <w:ilvl w:val="0"/>
          <w:numId w:val="28"/>
        </w:numPr>
        <w:rPr>
          <w:lang w:val="en-US"/>
        </w:rPr>
      </w:pPr>
      <w:r w:rsidRPr="00D632D0">
        <w:rPr>
          <w:lang w:val="en-US"/>
        </w:rPr>
        <w:t xml:space="preserve">I1: Name is </w:t>
      </w:r>
      <w:r w:rsidR="00F8176D" w:rsidRPr="00D632D0">
        <w:rPr>
          <w:lang w:val="en-US"/>
        </w:rPr>
        <w:t>unique,</w:t>
      </w:r>
      <w:r w:rsidRPr="00D632D0">
        <w:rPr>
          <w:lang w:val="en-US"/>
        </w:rPr>
        <w:t xml:space="preserve"> and Name is not null</w:t>
      </w:r>
    </w:p>
    <w:p w14:paraId="11A68AC1" w14:textId="35FF6D9B" w:rsidR="00712F9F" w:rsidRPr="00D632D0" w:rsidRDefault="00712F9F" w:rsidP="00682E21">
      <w:pPr>
        <w:pStyle w:val="Listenabsatz"/>
        <w:numPr>
          <w:ilvl w:val="0"/>
          <w:numId w:val="28"/>
        </w:numPr>
        <w:rPr>
          <w:lang w:val="en-US"/>
        </w:rPr>
      </w:pPr>
      <w:r w:rsidRPr="00D632D0">
        <w:rPr>
          <w:lang w:val="en-US"/>
        </w:rPr>
        <w:t>I2: Vegan i</w:t>
      </w:r>
      <w:r w:rsidR="00D632D0" w:rsidRPr="00D632D0">
        <w:rPr>
          <w:lang w:val="en-US"/>
        </w:rPr>
        <w:t>n (</w:t>
      </w:r>
      <w:r w:rsidR="000E46F4">
        <w:rPr>
          <w:lang w:val="en-US"/>
        </w:rPr>
        <w:t>t</w:t>
      </w:r>
      <w:r w:rsidR="00D632D0" w:rsidRPr="00D632D0">
        <w:rPr>
          <w:lang w:val="en-US"/>
        </w:rPr>
        <w:t xml:space="preserve">rue, </w:t>
      </w:r>
      <w:r w:rsidR="000E46F4">
        <w:rPr>
          <w:lang w:val="en-US"/>
        </w:rPr>
        <w:t>f</w:t>
      </w:r>
      <w:r w:rsidR="00D632D0" w:rsidRPr="00D632D0">
        <w:rPr>
          <w:lang w:val="en-US"/>
        </w:rPr>
        <w:t>alse)</w:t>
      </w:r>
      <w:r w:rsidR="00087AF9">
        <w:rPr>
          <w:lang w:val="en-US"/>
        </w:rPr>
        <w:t>,</w:t>
      </w:r>
      <w:r w:rsidR="00D632D0" w:rsidRPr="00D632D0">
        <w:rPr>
          <w:lang w:val="en-US"/>
        </w:rPr>
        <w:t xml:space="preserve"> and Vegan is not null</w:t>
      </w:r>
    </w:p>
    <w:p w14:paraId="3D25D12D" w14:textId="0C60E624" w:rsidR="00D632D0" w:rsidRPr="00D632D0" w:rsidRDefault="00D632D0" w:rsidP="00682E21">
      <w:pPr>
        <w:pStyle w:val="Listenabsatz"/>
        <w:numPr>
          <w:ilvl w:val="0"/>
          <w:numId w:val="28"/>
        </w:numPr>
        <w:rPr>
          <w:lang w:val="en-US"/>
        </w:rPr>
      </w:pPr>
      <w:r w:rsidRPr="00D632D0">
        <w:rPr>
          <w:lang w:val="en-US"/>
        </w:rPr>
        <w:t>I3: Haram in (</w:t>
      </w:r>
      <w:r w:rsidR="000E46F4">
        <w:rPr>
          <w:lang w:val="en-US"/>
        </w:rPr>
        <w:t>t</w:t>
      </w:r>
      <w:r w:rsidRPr="00D632D0">
        <w:rPr>
          <w:lang w:val="en-US"/>
        </w:rPr>
        <w:t xml:space="preserve">rue, </w:t>
      </w:r>
      <w:r w:rsidR="000E46F4">
        <w:rPr>
          <w:lang w:val="en-US"/>
        </w:rPr>
        <w:t>f</w:t>
      </w:r>
      <w:r w:rsidRPr="00D632D0">
        <w:rPr>
          <w:lang w:val="en-US"/>
        </w:rPr>
        <w:t>alse)</w:t>
      </w:r>
      <w:r w:rsidR="00087AF9">
        <w:rPr>
          <w:lang w:val="en-US"/>
        </w:rPr>
        <w:t>,</w:t>
      </w:r>
      <w:r w:rsidRPr="00D632D0">
        <w:rPr>
          <w:lang w:val="en-US"/>
        </w:rPr>
        <w:t xml:space="preserve"> and Haram is not null</w:t>
      </w:r>
    </w:p>
    <w:p w14:paraId="6ED674A0" w14:textId="2E7736C0" w:rsidR="00D632D0" w:rsidRDefault="00D632D0" w:rsidP="00682E21">
      <w:pPr>
        <w:pStyle w:val="Listenabsatz"/>
        <w:numPr>
          <w:ilvl w:val="0"/>
          <w:numId w:val="28"/>
        </w:numPr>
        <w:rPr>
          <w:lang w:val="en-US"/>
        </w:rPr>
      </w:pPr>
      <w:r w:rsidRPr="00D632D0">
        <w:rPr>
          <w:lang w:val="en-US"/>
        </w:rPr>
        <w:t xml:space="preserve">I4: </w:t>
      </w:r>
      <w:proofErr w:type="spellStart"/>
      <w:r w:rsidR="004373A8">
        <w:rPr>
          <w:lang w:val="en-US"/>
        </w:rPr>
        <w:t>Kategorie</w:t>
      </w:r>
      <w:proofErr w:type="spellEnd"/>
      <w:r w:rsidRPr="00D632D0">
        <w:rPr>
          <w:lang w:val="en-US"/>
        </w:rPr>
        <w:t xml:space="preserve"> is not null</w:t>
      </w:r>
    </w:p>
    <w:p w14:paraId="344510B1" w14:textId="77777777" w:rsidR="00DC1005" w:rsidRDefault="00DC1005" w:rsidP="003652F0">
      <w:pPr>
        <w:pStyle w:val="berschrift2"/>
        <w:rPr>
          <w:lang w:val="en-US"/>
        </w:rPr>
        <w:sectPr w:rsidR="00DC1005" w:rsidSect="00DC1005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14:paraId="589E25CC" w14:textId="77777777" w:rsidR="00D632D0" w:rsidRDefault="003652F0" w:rsidP="003652F0">
      <w:pPr>
        <w:pStyle w:val="berschrift2"/>
        <w:rPr>
          <w:lang w:val="en-US"/>
        </w:rPr>
      </w:pPr>
      <w:r>
        <w:rPr>
          <w:lang w:val="en-US"/>
        </w:rPr>
        <w:t>Yogurt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5"/>
        <w:gridCol w:w="3091"/>
        <w:gridCol w:w="2037"/>
        <w:gridCol w:w="1870"/>
        <w:gridCol w:w="1870"/>
      </w:tblGrid>
      <w:tr w:rsidR="00973010" w14:paraId="33E76673" w14:textId="77777777" w:rsidTr="00654C9B">
        <w:trPr>
          <w:trHeight w:val="442"/>
        </w:trPr>
        <w:tc>
          <w:tcPr>
            <w:tcW w:w="1355" w:type="dxa"/>
            <w:shd w:val="clear" w:color="auto" w:fill="D0CECE" w:themeFill="background2" w:themeFillShade="E6"/>
          </w:tcPr>
          <w:p w14:paraId="461CF899" w14:textId="77777777" w:rsidR="00973010" w:rsidRPr="005F2E54" w:rsidRDefault="00973010" w:rsidP="00973010">
            <w:pPr>
              <w:jc w:val="center"/>
              <w:rPr>
                <w:b/>
                <w:u w:val="single"/>
                <w:lang w:val="en-US"/>
              </w:rPr>
            </w:pPr>
            <w:r w:rsidRPr="005F2E54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3091" w:type="dxa"/>
            <w:shd w:val="clear" w:color="auto" w:fill="D0CECE" w:themeFill="background2" w:themeFillShade="E6"/>
          </w:tcPr>
          <w:p w14:paraId="6079D83A" w14:textId="77777777" w:rsidR="00973010" w:rsidRPr="005F2E54" w:rsidRDefault="00973010" w:rsidP="00973010">
            <w:pPr>
              <w:jc w:val="center"/>
              <w:rPr>
                <w:b/>
                <w:lang w:val="en-US"/>
              </w:rPr>
            </w:pPr>
            <w:r w:rsidRPr="005F2E54">
              <w:rPr>
                <w:b/>
                <w:lang w:val="en-US"/>
              </w:rPr>
              <w:t>Name</w:t>
            </w:r>
          </w:p>
        </w:tc>
        <w:tc>
          <w:tcPr>
            <w:tcW w:w="2037" w:type="dxa"/>
            <w:shd w:val="clear" w:color="auto" w:fill="D0CECE" w:themeFill="background2" w:themeFillShade="E6"/>
          </w:tcPr>
          <w:p w14:paraId="4283CFEC" w14:textId="451794F7" w:rsidR="00973010" w:rsidRDefault="00973010" w:rsidP="00973010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Preis</w:t>
            </w:r>
            <w:proofErr w:type="spellEnd"/>
            <w:r>
              <w:rPr>
                <w:b/>
                <w:lang w:val="en-US"/>
              </w:rPr>
              <w:t xml:space="preserve"> (in Cent)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1E0ED5E3" w14:textId="1EE71C80" w:rsidR="00973010" w:rsidRDefault="00973010" w:rsidP="00973010">
            <w:pPr>
              <w:jc w:val="center"/>
              <w:rPr>
                <w:b/>
                <w:u w:val="dash"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 w:rsidRPr="005F2E54">
              <w:rPr>
                <w:b/>
                <w:lang w:val="en-US"/>
              </w:rPr>
              <w:t>eröffentlicht</w:t>
            </w:r>
            <w:proofErr w:type="spellEnd"/>
          </w:p>
        </w:tc>
        <w:tc>
          <w:tcPr>
            <w:tcW w:w="1870" w:type="dxa"/>
            <w:shd w:val="clear" w:color="auto" w:fill="D0CECE" w:themeFill="background2" w:themeFillShade="E6"/>
          </w:tcPr>
          <w:p w14:paraId="4BA29350" w14:textId="14A877F6" w:rsidR="00973010" w:rsidRDefault="00973010" w:rsidP="00973010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u w:val="dash"/>
                <w:lang w:val="en-US"/>
              </w:rPr>
              <w:t>Besitzer</w:t>
            </w:r>
            <w:proofErr w:type="spellEnd"/>
          </w:p>
        </w:tc>
      </w:tr>
      <w:tr w:rsidR="00973010" w14:paraId="193A0D91" w14:textId="77777777" w:rsidTr="00654C9B">
        <w:trPr>
          <w:trHeight w:val="295"/>
        </w:trPr>
        <w:tc>
          <w:tcPr>
            <w:tcW w:w="1355" w:type="dxa"/>
            <w:shd w:val="clear" w:color="auto" w:fill="FFFFFF" w:themeFill="background1"/>
          </w:tcPr>
          <w:p w14:paraId="4F521BF9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1" w:type="dxa"/>
            <w:shd w:val="clear" w:color="auto" w:fill="FFFFFF" w:themeFill="background1"/>
          </w:tcPr>
          <w:p w14:paraId="1C080344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Banana Awesome</w:t>
            </w:r>
          </w:p>
        </w:tc>
        <w:tc>
          <w:tcPr>
            <w:tcW w:w="2037" w:type="dxa"/>
            <w:shd w:val="clear" w:color="auto" w:fill="FFFFFF" w:themeFill="background1"/>
          </w:tcPr>
          <w:p w14:paraId="1CA02C68" w14:textId="00A0C3BA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870" w:type="dxa"/>
            <w:shd w:val="clear" w:color="auto" w:fill="FFFFFF" w:themeFill="background1"/>
          </w:tcPr>
          <w:p w14:paraId="62F47ED1" w14:textId="233D1E50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380345A7" w14:textId="3A301DD0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010" w14:paraId="7F96435A" w14:textId="77777777" w:rsidTr="00654C9B">
        <w:trPr>
          <w:trHeight w:val="280"/>
        </w:trPr>
        <w:tc>
          <w:tcPr>
            <w:tcW w:w="1355" w:type="dxa"/>
            <w:shd w:val="clear" w:color="auto" w:fill="FFFFFF" w:themeFill="background1"/>
          </w:tcPr>
          <w:p w14:paraId="6327322A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1" w:type="dxa"/>
            <w:shd w:val="clear" w:color="auto" w:fill="FFFFFF" w:themeFill="background1"/>
          </w:tcPr>
          <w:p w14:paraId="71BC61D4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Nuts Royal</w:t>
            </w:r>
          </w:p>
        </w:tc>
        <w:tc>
          <w:tcPr>
            <w:tcW w:w="2037" w:type="dxa"/>
            <w:shd w:val="clear" w:color="auto" w:fill="FFFFFF" w:themeFill="background1"/>
          </w:tcPr>
          <w:p w14:paraId="37A52D4D" w14:textId="72A382A5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1870" w:type="dxa"/>
            <w:shd w:val="clear" w:color="auto" w:fill="FFFFFF" w:themeFill="background1"/>
          </w:tcPr>
          <w:p w14:paraId="3D9D5D7D" w14:textId="7AC0A54C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75B644A1" w14:textId="58B1F1FD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010" w14:paraId="3C7E3668" w14:textId="77777777" w:rsidTr="00654C9B">
        <w:trPr>
          <w:trHeight w:val="295"/>
        </w:trPr>
        <w:tc>
          <w:tcPr>
            <w:tcW w:w="1355" w:type="dxa"/>
            <w:shd w:val="clear" w:color="auto" w:fill="FFFFFF" w:themeFill="background1"/>
          </w:tcPr>
          <w:p w14:paraId="42A2E1C2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1" w:type="dxa"/>
            <w:shd w:val="clear" w:color="auto" w:fill="FFFFFF" w:themeFill="background1"/>
          </w:tcPr>
          <w:p w14:paraId="7DBBB84C" w14:textId="77777777" w:rsidR="00973010" w:rsidRPr="005F2E54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Fruity Loop</w:t>
            </w:r>
          </w:p>
        </w:tc>
        <w:tc>
          <w:tcPr>
            <w:tcW w:w="2037" w:type="dxa"/>
            <w:shd w:val="clear" w:color="auto" w:fill="FFFFFF" w:themeFill="background1"/>
          </w:tcPr>
          <w:p w14:paraId="47418DA2" w14:textId="35EA07ED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870" w:type="dxa"/>
            <w:shd w:val="clear" w:color="auto" w:fill="FFFFFF" w:themeFill="background1"/>
          </w:tcPr>
          <w:p w14:paraId="14F9050A" w14:textId="4B924454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32296242" w14:textId="5918516F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3010" w14:paraId="5042F4E3" w14:textId="77777777" w:rsidTr="00654C9B">
        <w:trPr>
          <w:trHeight w:val="280"/>
        </w:trPr>
        <w:tc>
          <w:tcPr>
            <w:tcW w:w="1355" w:type="dxa"/>
            <w:shd w:val="clear" w:color="auto" w:fill="FFFFFF" w:themeFill="background1"/>
          </w:tcPr>
          <w:p w14:paraId="50FA16B0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91" w:type="dxa"/>
            <w:shd w:val="clear" w:color="auto" w:fill="FFFFFF" w:themeFill="background1"/>
          </w:tcPr>
          <w:p w14:paraId="25452EC9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 Fitty</w:t>
            </w:r>
          </w:p>
        </w:tc>
        <w:tc>
          <w:tcPr>
            <w:tcW w:w="2037" w:type="dxa"/>
            <w:shd w:val="clear" w:color="auto" w:fill="FFFFFF" w:themeFill="background1"/>
          </w:tcPr>
          <w:p w14:paraId="02E3C4C6" w14:textId="610F8EA1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870" w:type="dxa"/>
            <w:shd w:val="clear" w:color="auto" w:fill="FFFFFF" w:themeFill="background1"/>
          </w:tcPr>
          <w:p w14:paraId="180F802E" w14:textId="45541DC3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5C77EB16" w14:textId="304311D2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3010" w14:paraId="19F7FDE4" w14:textId="77777777" w:rsidTr="00654C9B">
        <w:trPr>
          <w:trHeight w:val="295"/>
        </w:trPr>
        <w:tc>
          <w:tcPr>
            <w:tcW w:w="1355" w:type="dxa"/>
            <w:shd w:val="clear" w:color="auto" w:fill="FFFFFF" w:themeFill="background1"/>
          </w:tcPr>
          <w:p w14:paraId="33B97677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91" w:type="dxa"/>
            <w:shd w:val="clear" w:color="auto" w:fill="FFFFFF" w:themeFill="background1"/>
          </w:tcPr>
          <w:p w14:paraId="6D029070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Sugar Bombs</w:t>
            </w:r>
          </w:p>
        </w:tc>
        <w:tc>
          <w:tcPr>
            <w:tcW w:w="2037" w:type="dxa"/>
            <w:shd w:val="clear" w:color="auto" w:fill="FFFFFF" w:themeFill="background1"/>
          </w:tcPr>
          <w:p w14:paraId="6AB99EC0" w14:textId="48A7A829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70" w:type="dxa"/>
            <w:shd w:val="clear" w:color="auto" w:fill="FFFFFF" w:themeFill="background1"/>
          </w:tcPr>
          <w:p w14:paraId="31538541" w14:textId="4706941C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4CDE34AC" w14:textId="25B524DA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3010" w14:paraId="1BADA82B" w14:textId="77777777" w:rsidTr="00654C9B">
        <w:trPr>
          <w:trHeight w:val="280"/>
        </w:trPr>
        <w:tc>
          <w:tcPr>
            <w:tcW w:w="1355" w:type="dxa"/>
            <w:shd w:val="clear" w:color="auto" w:fill="FFFFFF" w:themeFill="background1"/>
          </w:tcPr>
          <w:p w14:paraId="59D3D9A9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91" w:type="dxa"/>
            <w:shd w:val="clear" w:color="auto" w:fill="FFFFFF" w:themeFill="background1"/>
          </w:tcPr>
          <w:p w14:paraId="2F520D53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 Becher</w:t>
            </w:r>
          </w:p>
        </w:tc>
        <w:tc>
          <w:tcPr>
            <w:tcW w:w="2037" w:type="dxa"/>
            <w:shd w:val="clear" w:color="auto" w:fill="FFFFFF" w:themeFill="background1"/>
          </w:tcPr>
          <w:p w14:paraId="5EF73B40" w14:textId="113F58BA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70" w:type="dxa"/>
            <w:shd w:val="clear" w:color="auto" w:fill="FFFFFF" w:themeFill="background1"/>
          </w:tcPr>
          <w:p w14:paraId="6A8D26CE" w14:textId="626CE0F1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70" w:type="dxa"/>
            <w:shd w:val="clear" w:color="auto" w:fill="FFFFFF" w:themeFill="background1"/>
          </w:tcPr>
          <w:p w14:paraId="66BC35D2" w14:textId="6C2BE215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73010" w14:paraId="505CEBAF" w14:textId="77777777" w:rsidTr="00654C9B">
        <w:trPr>
          <w:trHeight w:val="280"/>
        </w:trPr>
        <w:tc>
          <w:tcPr>
            <w:tcW w:w="1355" w:type="dxa"/>
            <w:shd w:val="clear" w:color="auto" w:fill="FFFFFF" w:themeFill="background1"/>
          </w:tcPr>
          <w:p w14:paraId="70192E98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91" w:type="dxa"/>
            <w:shd w:val="clear" w:color="auto" w:fill="FFFFFF" w:themeFill="background1"/>
          </w:tcPr>
          <w:p w14:paraId="111D672C" w14:textId="77777777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Platin Becher</w:t>
            </w:r>
          </w:p>
        </w:tc>
        <w:tc>
          <w:tcPr>
            <w:tcW w:w="2037" w:type="dxa"/>
            <w:shd w:val="clear" w:color="auto" w:fill="FFFFFF" w:themeFill="background1"/>
          </w:tcPr>
          <w:p w14:paraId="63561C44" w14:textId="202942E9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70" w:type="dxa"/>
            <w:shd w:val="clear" w:color="auto" w:fill="FFFFFF" w:themeFill="background1"/>
          </w:tcPr>
          <w:p w14:paraId="2FEBA481" w14:textId="05FE778A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70" w:type="dxa"/>
            <w:shd w:val="clear" w:color="auto" w:fill="FFFFFF" w:themeFill="background1"/>
          </w:tcPr>
          <w:p w14:paraId="3BECA939" w14:textId="44168B52" w:rsidR="00973010" w:rsidRDefault="00973010" w:rsidP="00973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8751BB1" w14:textId="77777777" w:rsidR="0015182E" w:rsidRDefault="0015182E" w:rsidP="00682E21">
      <w:pPr>
        <w:pStyle w:val="Listenabsatz"/>
        <w:numPr>
          <w:ilvl w:val="0"/>
          <w:numId w:val="27"/>
        </w:numPr>
        <w:rPr>
          <w:lang w:val="en-US"/>
        </w:rPr>
        <w:sectPr w:rsidR="0015182E" w:rsidSect="004D3A46">
          <w:type w:val="continuous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17CA7184" w14:textId="2CA386BF" w:rsidR="003652F0" w:rsidRPr="005F2E54" w:rsidRDefault="005F2E54" w:rsidP="00682E21">
      <w:pPr>
        <w:pStyle w:val="Listenabsatz"/>
        <w:numPr>
          <w:ilvl w:val="0"/>
          <w:numId w:val="27"/>
        </w:numPr>
        <w:rPr>
          <w:lang w:val="en-US"/>
        </w:rPr>
      </w:pPr>
      <w:r w:rsidRPr="005F2E54">
        <w:rPr>
          <w:lang w:val="en-US"/>
        </w:rPr>
        <w:t>I1: Name is not null</w:t>
      </w:r>
    </w:p>
    <w:p w14:paraId="4C719FBB" w14:textId="0ABC2AF4" w:rsidR="005F2E54" w:rsidRPr="005F2E54" w:rsidRDefault="005F2E54" w:rsidP="00682E21">
      <w:pPr>
        <w:pStyle w:val="Listenabsatz"/>
        <w:numPr>
          <w:ilvl w:val="0"/>
          <w:numId w:val="27"/>
        </w:numPr>
        <w:rPr>
          <w:lang w:val="en-US"/>
        </w:rPr>
      </w:pPr>
      <w:r w:rsidRPr="005F2E54">
        <w:rPr>
          <w:lang w:val="en-US"/>
        </w:rPr>
        <w:t xml:space="preserve">I2: </w:t>
      </w:r>
      <w:proofErr w:type="spellStart"/>
      <w:r w:rsidR="004373A8">
        <w:rPr>
          <w:lang w:val="en-US"/>
        </w:rPr>
        <w:t>Besitzer</w:t>
      </w:r>
      <w:proofErr w:type="spellEnd"/>
      <w:r w:rsidRPr="005F2E54">
        <w:rPr>
          <w:lang w:val="en-US"/>
        </w:rPr>
        <w:t xml:space="preserve"> is not null</w:t>
      </w:r>
    </w:p>
    <w:p w14:paraId="05EE55C9" w14:textId="721BB6C3" w:rsidR="0015182E" w:rsidRDefault="0015182E" w:rsidP="0015182E">
      <w:pPr>
        <w:pStyle w:val="Listenabsatz"/>
        <w:numPr>
          <w:ilvl w:val="0"/>
          <w:numId w:val="27"/>
        </w:numPr>
      </w:pPr>
      <w:r>
        <w:t>I3: Preis &gt; 0</w:t>
      </w:r>
      <w:r w:rsidR="00087AF9">
        <w:t>,</w:t>
      </w:r>
      <w:r>
        <w:t xml:space="preserve"> and Preis </w:t>
      </w:r>
      <w:proofErr w:type="spellStart"/>
      <w:r>
        <w:t>is</w:t>
      </w:r>
      <w:proofErr w:type="spellEnd"/>
      <w:r>
        <w:t xml:space="preserve"> not null</w:t>
      </w:r>
    </w:p>
    <w:p w14:paraId="17B07841" w14:textId="0F745EBA" w:rsidR="0015182E" w:rsidRDefault="005F2E54" w:rsidP="0015182E">
      <w:pPr>
        <w:pStyle w:val="Listenabsatz"/>
        <w:numPr>
          <w:ilvl w:val="0"/>
          <w:numId w:val="27"/>
        </w:numPr>
        <w:sectPr w:rsidR="0015182E" w:rsidSect="0015182E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  <w:r w:rsidRPr="005F2E54">
        <w:t>I</w:t>
      </w:r>
      <w:r w:rsidR="00087AF9">
        <w:t>4</w:t>
      </w:r>
      <w:r w:rsidRPr="005F2E54">
        <w:t xml:space="preserve">: </w:t>
      </w:r>
      <w:r>
        <w:t>v</w:t>
      </w:r>
      <w:r w:rsidRPr="005F2E54">
        <w:t>eröffentlicht in (</w:t>
      </w:r>
      <w:proofErr w:type="spellStart"/>
      <w:r w:rsidR="000E46F4">
        <w:t>t</w:t>
      </w:r>
      <w:r w:rsidRPr="005F2E54">
        <w:t>rue</w:t>
      </w:r>
      <w:proofErr w:type="spellEnd"/>
      <w:r w:rsidRPr="005F2E54">
        <w:t xml:space="preserve">, </w:t>
      </w:r>
      <w:proofErr w:type="spellStart"/>
      <w:r w:rsidR="000E46F4">
        <w:t>f</w:t>
      </w:r>
      <w:r w:rsidRPr="005F2E54">
        <w:t>alse</w:t>
      </w:r>
      <w:proofErr w:type="spellEnd"/>
      <w:r w:rsidRPr="005F2E54">
        <w:t>)</w:t>
      </w:r>
      <w:r w:rsidR="00087AF9">
        <w:t>,</w:t>
      </w:r>
      <w:r w:rsidRPr="005F2E54">
        <w:t xml:space="preserve"> and veröffentlicht </w:t>
      </w:r>
      <w:proofErr w:type="spellStart"/>
      <w:r w:rsidRPr="005F2E54">
        <w:t>is</w:t>
      </w:r>
      <w:proofErr w:type="spellEnd"/>
      <w:r w:rsidRPr="005F2E54">
        <w:t xml:space="preserve"> not n</w:t>
      </w:r>
      <w:r>
        <w:t>ul</w:t>
      </w:r>
      <w:r w:rsidR="0015182E">
        <w:t>l</w:t>
      </w:r>
    </w:p>
    <w:p w14:paraId="144E853E" w14:textId="5FB401A8" w:rsidR="0042134F" w:rsidRDefault="004D3A46" w:rsidP="00FE5645">
      <w:pPr>
        <w:pStyle w:val="berschrift2"/>
      </w:pPr>
      <w:r>
        <w:lastRenderedPageBreak/>
        <w:t>Zutatenliste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8"/>
        <w:gridCol w:w="1918"/>
      </w:tblGrid>
      <w:tr w:rsidR="00FE5645" w14:paraId="1FA752BF" w14:textId="77777777" w:rsidTr="002E323A">
        <w:trPr>
          <w:trHeight w:val="400"/>
        </w:trPr>
        <w:tc>
          <w:tcPr>
            <w:tcW w:w="1918" w:type="dxa"/>
            <w:shd w:val="clear" w:color="auto" w:fill="D0CECE" w:themeFill="background2" w:themeFillShade="E6"/>
          </w:tcPr>
          <w:p w14:paraId="235A44D0" w14:textId="70500064" w:rsidR="00FE5645" w:rsidRPr="00FE5645" w:rsidRDefault="000875FC" w:rsidP="00FE5645">
            <w:pPr>
              <w:jc w:val="center"/>
              <w:rPr>
                <w:b/>
                <w:u w:val="double"/>
              </w:rPr>
            </w:pPr>
            <w:r>
              <w:rPr>
                <w:b/>
                <w:u w:val="double"/>
              </w:rPr>
              <w:t>Yogurt</w:t>
            </w:r>
          </w:p>
        </w:tc>
        <w:tc>
          <w:tcPr>
            <w:tcW w:w="1918" w:type="dxa"/>
            <w:shd w:val="clear" w:color="auto" w:fill="D0CECE" w:themeFill="background2" w:themeFillShade="E6"/>
          </w:tcPr>
          <w:p w14:paraId="590E9642" w14:textId="24CBE3A8" w:rsidR="00FE5645" w:rsidRPr="00FE5645" w:rsidRDefault="000875FC" w:rsidP="00FE5645">
            <w:pPr>
              <w:jc w:val="center"/>
              <w:rPr>
                <w:b/>
                <w:u w:val="double"/>
              </w:rPr>
            </w:pPr>
            <w:r>
              <w:rPr>
                <w:b/>
                <w:u w:val="double"/>
              </w:rPr>
              <w:t>Zutat</w:t>
            </w:r>
          </w:p>
        </w:tc>
      </w:tr>
      <w:tr w:rsidR="00FE5645" w14:paraId="25A78CCE" w14:textId="77777777" w:rsidTr="002E323A">
        <w:trPr>
          <w:trHeight w:val="244"/>
        </w:trPr>
        <w:tc>
          <w:tcPr>
            <w:tcW w:w="1918" w:type="dxa"/>
          </w:tcPr>
          <w:p w14:paraId="711E2B05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14:paraId="2D656384" w14:textId="77777777" w:rsidR="00FE5645" w:rsidRDefault="00FE5645" w:rsidP="00FE5645">
            <w:pPr>
              <w:jc w:val="center"/>
            </w:pPr>
            <w:r>
              <w:t>1</w:t>
            </w:r>
          </w:p>
        </w:tc>
      </w:tr>
      <w:tr w:rsidR="00FE5645" w14:paraId="6570AF1F" w14:textId="77777777" w:rsidTr="002E323A">
        <w:trPr>
          <w:trHeight w:val="232"/>
        </w:trPr>
        <w:tc>
          <w:tcPr>
            <w:tcW w:w="1918" w:type="dxa"/>
          </w:tcPr>
          <w:p w14:paraId="27D18A1D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14:paraId="2CAC34C2" w14:textId="77777777" w:rsidR="00FE5645" w:rsidRDefault="00FE5645" w:rsidP="00FE5645">
            <w:pPr>
              <w:jc w:val="center"/>
            </w:pPr>
            <w:r>
              <w:t>4</w:t>
            </w:r>
          </w:p>
        </w:tc>
      </w:tr>
      <w:tr w:rsidR="00FE5645" w14:paraId="3DD4CB5B" w14:textId="77777777" w:rsidTr="002E323A">
        <w:trPr>
          <w:trHeight w:val="244"/>
        </w:trPr>
        <w:tc>
          <w:tcPr>
            <w:tcW w:w="1918" w:type="dxa"/>
          </w:tcPr>
          <w:p w14:paraId="2EFB1E64" w14:textId="77777777"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14:paraId="72C9ABE8" w14:textId="77777777" w:rsidR="00FE5645" w:rsidRDefault="00FE5645" w:rsidP="00FE5645">
            <w:pPr>
              <w:jc w:val="center"/>
            </w:pPr>
            <w:r>
              <w:t>5</w:t>
            </w:r>
          </w:p>
        </w:tc>
      </w:tr>
      <w:tr w:rsidR="00FE5645" w14:paraId="748C159E" w14:textId="77777777" w:rsidTr="002E323A">
        <w:trPr>
          <w:trHeight w:val="232"/>
        </w:trPr>
        <w:tc>
          <w:tcPr>
            <w:tcW w:w="1918" w:type="dxa"/>
          </w:tcPr>
          <w:p w14:paraId="278A4770" w14:textId="77777777" w:rsidR="00FE5645" w:rsidRDefault="00FE5645" w:rsidP="00FE5645">
            <w:pPr>
              <w:jc w:val="center"/>
            </w:pPr>
            <w:r>
              <w:t>4</w:t>
            </w:r>
          </w:p>
        </w:tc>
        <w:tc>
          <w:tcPr>
            <w:tcW w:w="1918" w:type="dxa"/>
          </w:tcPr>
          <w:p w14:paraId="7EE3644F" w14:textId="77777777" w:rsidR="00FE5645" w:rsidRDefault="00FE5645" w:rsidP="00FE5645">
            <w:pPr>
              <w:jc w:val="center"/>
            </w:pPr>
            <w:r>
              <w:t>2</w:t>
            </w:r>
          </w:p>
        </w:tc>
      </w:tr>
    </w:tbl>
    <w:p w14:paraId="3D265665" w14:textId="7C38D378" w:rsidR="002E323A" w:rsidRPr="002E323A" w:rsidRDefault="002E323A" w:rsidP="00682E21">
      <w:pPr>
        <w:pStyle w:val="Listenabsatz"/>
        <w:numPr>
          <w:ilvl w:val="0"/>
          <w:numId w:val="26"/>
        </w:numPr>
        <w:rPr>
          <w:lang w:val="en-US"/>
        </w:rPr>
      </w:pPr>
      <w:r w:rsidRPr="002E323A">
        <w:rPr>
          <w:lang w:val="en-US"/>
        </w:rPr>
        <w:t>I1: (Y</w:t>
      </w:r>
      <w:r w:rsidR="00B62975">
        <w:rPr>
          <w:lang w:val="en-US"/>
        </w:rPr>
        <w:t>ogurt</w:t>
      </w:r>
      <w:r w:rsidRPr="002E323A">
        <w:rPr>
          <w:lang w:val="en-US"/>
        </w:rPr>
        <w:t xml:space="preserve">, </w:t>
      </w:r>
      <w:proofErr w:type="spellStart"/>
      <w:r w:rsidRPr="002E323A">
        <w:rPr>
          <w:lang w:val="en-US"/>
        </w:rPr>
        <w:t>Z</w:t>
      </w:r>
      <w:r w:rsidR="00B62975">
        <w:rPr>
          <w:lang w:val="en-US"/>
        </w:rPr>
        <w:t>utat</w:t>
      </w:r>
      <w:proofErr w:type="spellEnd"/>
      <w:r w:rsidRPr="002E323A">
        <w:rPr>
          <w:lang w:val="en-US"/>
        </w:rPr>
        <w:t>) is primary key</w:t>
      </w:r>
    </w:p>
    <w:p w14:paraId="02CD2E3F" w14:textId="77777777" w:rsidR="00FE5645" w:rsidRDefault="00FE5645" w:rsidP="00FE5645">
      <w:pPr>
        <w:pStyle w:val="berschrift2"/>
      </w:pPr>
      <w:r>
        <w:t>Bewertung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1968"/>
        <w:gridCol w:w="1968"/>
        <w:gridCol w:w="2755"/>
        <w:gridCol w:w="2755"/>
      </w:tblGrid>
      <w:tr w:rsidR="00B1043B" w14:paraId="15D64F83" w14:textId="649FB5CE" w:rsidTr="00414188">
        <w:trPr>
          <w:trHeight w:val="397"/>
        </w:trPr>
        <w:tc>
          <w:tcPr>
            <w:tcW w:w="1968" w:type="dxa"/>
            <w:shd w:val="clear" w:color="auto" w:fill="D0CECE" w:themeFill="background2" w:themeFillShade="E6"/>
          </w:tcPr>
          <w:p w14:paraId="478E8463" w14:textId="0E63BBCA" w:rsidR="00B1043B" w:rsidRPr="00E77015" w:rsidRDefault="00B1043B" w:rsidP="00FE5645">
            <w:pPr>
              <w:jc w:val="center"/>
              <w:rPr>
                <w:b/>
                <w:u w:val="single"/>
              </w:rPr>
            </w:pPr>
            <w:r w:rsidRPr="00E77015">
              <w:rPr>
                <w:b/>
                <w:u w:val="single"/>
              </w:rPr>
              <w:t>ID</w:t>
            </w:r>
          </w:p>
        </w:tc>
        <w:tc>
          <w:tcPr>
            <w:tcW w:w="1968" w:type="dxa"/>
            <w:shd w:val="clear" w:color="auto" w:fill="D0CECE" w:themeFill="background2" w:themeFillShade="E6"/>
          </w:tcPr>
          <w:p w14:paraId="1473DA4A" w14:textId="4A528BFC" w:rsidR="00B1043B" w:rsidRPr="00E77015" w:rsidRDefault="000875FC" w:rsidP="00FE5645">
            <w:pPr>
              <w:jc w:val="center"/>
              <w:rPr>
                <w:b/>
                <w:u w:val="dash"/>
              </w:rPr>
            </w:pPr>
            <w:r>
              <w:rPr>
                <w:b/>
                <w:u w:val="dash"/>
              </w:rPr>
              <w:t>Bewerter</w:t>
            </w:r>
          </w:p>
        </w:tc>
        <w:tc>
          <w:tcPr>
            <w:tcW w:w="1968" w:type="dxa"/>
            <w:shd w:val="clear" w:color="auto" w:fill="D0CECE" w:themeFill="background2" w:themeFillShade="E6"/>
          </w:tcPr>
          <w:p w14:paraId="3B8A1397" w14:textId="31029215" w:rsidR="00B1043B" w:rsidRPr="00E77015" w:rsidRDefault="000875FC" w:rsidP="00FE5645">
            <w:pPr>
              <w:jc w:val="center"/>
              <w:rPr>
                <w:b/>
                <w:u w:val="dash"/>
              </w:rPr>
            </w:pPr>
            <w:r>
              <w:rPr>
                <w:b/>
                <w:u w:val="dash"/>
              </w:rPr>
              <w:t>Yogurt</w:t>
            </w:r>
          </w:p>
        </w:tc>
        <w:tc>
          <w:tcPr>
            <w:tcW w:w="1968" w:type="dxa"/>
            <w:shd w:val="clear" w:color="auto" w:fill="D0CECE" w:themeFill="background2" w:themeFillShade="E6"/>
          </w:tcPr>
          <w:p w14:paraId="3B1E5602" w14:textId="77777777" w:rsidR="00B1043B" w:rsidRPr="00FE5645" w:rsidRDefault="00B1043B" w:rsidP="00FE5645">
            <w:pPr>
              <w:jc w:val="center"/>
              <w:rPr>
                <w:b/>
              </w:rPr>
            </w:pPr>
            <w:r w:rsidRPr="00FE5645">
              <w:rPr>
                <w:b/>
              </w:rPr>
              <w:t>Wertung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37E3942A" w14:textId="4B37B8B9" w:rsidR="00B1043B" w:rsidRPr="00FE5645" w:rsidRDefault="00B1043B" w:rsidP="00FE5645">
            <w:pPr>
              <w:jc w:val="center"/>
              <w:rPr>
                <w:b/>
              </w:rPr>
            </w:pPr>
            <w:r>
              <w:rPr>
                <w:b/>
              </w:rPr>
              <w:t>Nachricht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5E0E87C3" w14:textId="74BCDD81" w:rsidR="00B1043B" w:rsidRDefault="00F84405" w:rsidP="00FE5645">
            <w:pPr>
              <w:jc w:val="center"/>
              <w:rPr>
                <w:b/>
              </w:rPr>
            </w:pPr>
            <w:r>
              <w:rPr>
                <w:b/>
              </w:rPr>
              <w:t>Bewertungsdatum</w:t>
            </w:r>
          </w:p>
        </w:tc>
      </w:tr>
      <w:tr w:rsidR="00B1043B" w14:paraId="62E65963" w14:textId="6E7B1B34" w:rsidTr="00414188">
        <w:trPr>
          <w:trHeight w:val="302"/>
        </w:trPr>
        <w:tc>
          <w:tcPr>
            <w:tcW w:w="1968" w:type="dxa"/>
          </w:tcPr>
          <w:p w14:paraId="72BEC54E" w14:textId="6DDF1417" w:rsidR="00B1043B" w:rsidRDefault="00B1043B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59B524B0" w14:textId="4179A514" w:rsidR="00B1043B" w:rsidRDefault="00B1043B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154D5473" w14:textId="77777777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52AD7174" w14:textId="77777777" w:rsidR="00B1043B" w:rsidRDefault="00B1043B" w:rsidP="00FE5645">
            <w:pPr>
              <w:jc w:val="center"/>
            </w:pPr>
            <w:r>
              <w:t>4</w:t>
            </w:r>
          </w:p>
        </w:tc>
        <w:tc>
          <w:tcPr>
            <w:tcW w:w="2755" w:type="dxa"/>
          </w:tcPr>
          <w:p w14:paraId="18AD2A52" w14:textId="7BDF423C" w:rsidR="00B1043B" w:rsidRDefault="00B1043B" w:rsidP="00FE5645">
            <w:pPr>
              <w:jc w:val="center"/>
            </w:pPr>
            <w:r>
              <w:t>Yogurt ist gut</w:t>
            </w:r>
          </w:p>
        </w:tc>
        <w:tc>
          <w:tcPr>
            <w:tcW w:w="2755" w:type="dxa"/>
          </w:tcPr>
          <w:p w14:paraId="03CF9228" w14:textId="0121F2DC" w:rsidR="00B1043B" w:rsidRDefault="00031578" w:rsidP="00FE5645">
            <w:pPr>
              <w:jc w:val="center"/>
            </w:pPr>
            <w:r>
              <w:t>15.11.2018 23:51</w:t>
            </w:r>
          </w:p>
        </w:tc>
      </w:tr>
      <w:tr w:rsidR="00B1043B" w14:paraId="562B1E6D" w14:textId="4D26AA2C" w:rsidTr="00414188">
        <w:trPr>
          <w:trHeight w:val="286"/>
        </w:trPr>
        <w:tc>
          <w:tcPr>
            <w:tcW w:w="1968" w:type="dxa"/>
          </w:tcPr>
          <w:p w14:paraId="0861B239" w14:textId="419FD6A9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3A001A89" w14:textId="1BA447C3" w:rsidR="00B1043B" w:rsidRDefault="00B1043B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3106BF01" w14:textId="77777777" w:rsidR="00B1043B" w:rsidRDefault="00B1043B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6ADA5CE8" w14:textId="77777777" w:rsidR="00B1043B" w:rsidRDefault="00B1043B" w:rsidP="00FE5645">
            <w:pPr>
              <w:jc w:val="center"/>
            </w:pPr>
            <w:r>
              <w:t>5</w:t>
            </w:r>
          </w:p>
        </w:tc>
        <w:tc>
          <w:tcPr>
            <w:tcW w:w="2755" w:type="dxa"/>
          </w:tcPr>
          <w:p w14:paraId="371580D9" w14:textId="291A0825" w:rsidR="00B1043B" w:rsidRDefault="00B1043B" w:rsidP="00FE5645">
            <w:pPr>
              <w:jc w:val="center"/>
            </w:pPr>
            <w:r>
              <w:t>Yogurt ist lecker</w:t>
            </w:r>
          </w:p>
        </w:tc>
        <w:tc>
          <w:tcPr>
            <w:tcW w:w="2755" w:type="dxa"/>
          </w:tcPr>
          <w:p w14:paraId="5F5B492D" w14:textId="7EF3321D" w:rsidR="00B1043B" w:rsidRDefault="00031578" w:rsidP="00FE5645">
            <w:pPr>
              <w:jc w:val="center"/>
            </w:pPr>
            <w:r>
              <w:t>15.11.2018 08:30</w:t>
            </w:r>
          </w:p>
        </w:tc>
      </w:tr>
      <w:tr w:rsidR="00B1043B" w14:paraId="10C6A86A" w14:textId="4C133277" w:rsidTr="00414188">
        <w:trPr>
          <w:trHeight w:val="302"/>
        </w:trPr>
        <w:tc>
          <w:tcPr>
            <w:tcW w:w="1968" w:type="dxa"/>
          </w:tcPr>
          <w:p w14:paraId="1E9F27E9" w14:textId="64D853B9" w:rsidR="00B1043B" w:rsidRDefault="00B1043B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4F3B1609" w14:textId="26FEF8E5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28C93A54" w14:textId="77777777" w:rsidR="00B1043B" w:rsidRDefault="00B1043B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4ACF60F0" w14:textId="77777777" w:rsidR="00B1043B" w:rsidRDefault="00B1043B" w:rsidP="00FE5645">
            <w:pPr>
              <w:jc w:val="center"/>
            </w:pPr>
            <w:r>
              <w:t>5</w:t>
            </w:r>
          </w:p>
        </w:tc>
        <w:tc>
          <w:tcPr>
            <w:tcW w:w="2755" w:type="dxa"/>
          </w:tcPr>
          <w:p w14:paraId="57478F06" w14:textId="60F987AE" w:rsidR="00B1043B" w:rsidRDefault="00B1043B" w:rsidP="00FE5645">
            <w:pPr>
              <w:jc w:val="center"/>
            </w:pPr>
            <w:r>
              <w:t xml:space="preserve">Yogurt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awesome</w:t>
            </w:r>
            <w:proofErr w:type="spellEnd"/>
          </w:p>
        </w:tc>
        <w:tc>
          <w:tcPr>
            <w:tcW w:w="2755" w:type="dxa"/>
          </w:tcPr>
          <w:p w14:paraId="1783E762" w14:textId="78F0ADC5" w:rsidR="00B1043B" w:rsidRDefault="00031578" w:rsidP="00FE5645">
            <w:pPr>
              <w:jc w:val="center"/>
            </w:pPr>
            <w:r>
              <w:t>15.11.2018 15:30</w:t>
            </w:r>
          </w:p>
        </w:tc>
      </w:tr>
      <w:tr w:rsidR="00B1043B" w14:paraId="15E3E6FB" w14:textId="3A506083" w:rsidTr="00414188">
        <w:trPr>
          <w:trHeight w:val="286"/>
        </w:trPr>
        <w:tc>
          <w:tcPr>
            <w:tcW w:w="1968" w:type="dxa"/>
          </w:tcPr>
          <w:p w14:paraId="30C359BC" w14:textId="41016C12" w:rsidR="00B1043B" w:rsidRDefault="00B1043B" w:rsidP="00FE5645">
            <w:pPr>
              <w:jc w:val="center"/>
            </w:pPr>
            <w:r>
              <w:t>4</w:t>
            </w:r>
          </w:p>
        </w:tc>
        <w:tc>
          <w:tcPr>
            <w:tcW w:w="1968" w:type="dxa"/>
          </w:tcPr>
          <w:p w14:paraId="30379A17" w14:textId="5ACACA65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601F24F1" w14:textId="77777777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25D9216C" w14:textId="77777777" w:rsidR="00B1043B" w:rsidRDefault="00B1043B" w:rsidP="00FE5645">
            <w:pPr>
              <w:jc w:val="center"/>
            </w:pPr>
            <w:r>
              <w:t>3</w:t>
            </w:r>
          </w:p>
        </w:tc>
        <w:tc>
          <w:tcPr>
            <w:tcW w:w="2755" w:type="dxa"/>
          </w:tcPr>
          <w:p w14:paraId="08B89CB0" w14:textId="79D23FFA" w:rsidR="00B1043B" w:rsidRDefault="00B1043B" w:rsidP="00FE5645">
            <w:pPr>
              <w:jc w:val="center"/>
            </w:pPr>
            <w:r>
              <w:t>LOL</w:t>
            </w:r>
          </w:p>
        </w:tc>
        <w:tc>
          <w:tcPr>
            <w:tcW w:w="2755" w:type="dxa"/>
          </w:tcPr>
          <w:p w14:paraId="38934720" w14:textId="4AC434C2" w:rsidR="00B1043B" w:rsidRDefault="00031578" w:rsidP="00FE5645">
            <w:pPr>
              <w:jc w:val="center"/>
            </w:pPr>
            <w:r>
              <w:t>15.11.2018 17:45</w:t>
            </w:r>
          </w:p>
        </w:tc>
      </w:tr>
      <w:tr w:rsidR="00B1043B" w14:paraId="1311C715" w14:textId="051C5FAF" w:rsidTr="00414188">
        <w:trPr>
          <w:trHeight w:val="286"/>
        </w:trPr>
        <w:tc>
          <w:tcPr>
            <w:tcW w:w="1968" w:type="dxa"/>
          </w:tcPr>
          <w:p w14:paraId="79E1B4A6" w14:textId="1F3C13BC" w:rsidR="00B1043B" w:rsidRDefault="00B1043B" w:rsidP="00FE5645">
            <w:pPr>
              <w:jc w:val="center"/>
            </w:pPr>
            <w:r>
              <w:t>5</w:t>
            </w:r>
          </w:p>
        </w:tc>
        <w:tc>
          <w:tcPr>
            <w:tcW w:w="1968" w:type="dxa"/>
          </w:tcPr>
          <w:p w14:paraId="6320EE3E" w14:textId="5156615B" w:rsidR="00B1043B" w:rsidRDefault="00B1043B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0160B02C" w14:textId="77777777" w:rsidR="00B1043B" w:rsidRDefault="00B1043B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75532DD2" w14:textId="77777777" w:rsidR="00B1043B" w:rsidRDefault="00B1043B" w:rsidP="00FE5645">
            <w:pPr>
              <w:jc w:val="center"/>
            </w:pPr>
            <w:r>
              <w:t>1</w:t>
            </w:r>
          </w:p>
        </w:tc>
        <w:tc>
          <w:tcPr>
            <w:tcW w:w="2755" w:type="dxa"/>
          </w:tcPr>
          <w:p w14:paraId="4CA3DE2A" w14:textId="20E6C6A8" w:rsidR="00B1043B" w:rsidRDefault="00B1043B" w:rsidP="00FE5645">
            <w:pPr>
              <w:jc w:val="center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r w:rsidR="005D7820">
              <w:t>terrible</w:t>
            </w:r>
          </w:p>
        </w:tc>
        <w:tc>
          <w:tcPr>
            <w:tcW w:w="2755" w:type="dxa"/>
          </w:tcPr>
          <w:p w14:paraId="2C8F73DF" w14:textId="2B695FFC" w:rsidR="00B1043B" w:rsidRDefault="00031578" w:rsidP="00FE5645">
            <w:pPr>
              <w:jc w:val="center"/>
            </w:pPr>
            <w:r>
              <w:t>15.11.2018 18:00</w:t>
            </w:r>
          </w:p>
        </w:tc>
      </w:tr>
    </w:tbl>
    <w:p w14:paraId="2C0F1DF6" w14:textId="115014F3" w:rsidR="00FE5645" w:rsidRDefault="002E323A" w:rsidP="00682E21">
      <w:pPr>
        <w:pStyle w:val="Listenabsatz"/>
        <w:numPr>
          <w:ilvl w:val="0"/>
          <w:numId w:val="25"/>
        </w:numPr>
        <w:rPr>
          <w:lang w:val="en-US"/>
        </w:rPr>
      </w:pPr>
      <w:r w:rsidRPr="002E323A">
        <w:rPr>
          <w:lang w:val="en-US"/>
        </w:rPr>
        <w:t xml:space="preserve">I1: </w:t>
      </w:r>
      <w:proofErr w:type="spellStart"/>
      <w:r w:rsidR="004373A8">
        <w:rPr>
          <w:lang w:val="en-US"/>
        </w:rPr>
        <w:t>Bewerter</w:t>
      </w:r>
      <w:proofErr w:type="spellEnd"/>
      <w:r w:rsidR="00A20C27">
        <w:rPr>
          <w:lang w:val="en-US"/>
        </w:rPr>
        <w:t xml:space="preserve"> </w:t>
      </w:r>
      <w:r w:rsidRPr="002E323A">
        <w:rPr>
          <w:lang w:val="en-US"/>
        </w:rPr>
        <w:t xml:space="preserve">is </w:t>
      </w:r>
      <w:r w:rsidR="00A20C27">
        <w:rPr>
          <w:lang w:val="en-US"/>
        </w:rPr>
        <w:t>not null</w:t>
      </w:r>
    </w:p>
    <w:p w14:paraId="77F67221" w14:textId="0A59884F" w:rsidR="00A20C27" w:rsidRPr="002E323A" w:rsidRDefault="00A20C27" w:rsidP="00682E21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I2: </w:t>
      </w:r>
      <w:r w:rsidR="004373A8">
        <w:rPr>
          <w:lang w:val="en-US"/>
        </w:rPr>
        <w:t>Yogurt</w:t>
      </w:r>
      <w:r>
        <w:rPr>
          <w:lang w:val="en-US"/>
        </w:rPr>
        <w:t xml:space="preserve"> is not null</w:t>
      </w:r>
    </w:p>
    <w:p w14:paraId="5AFD3C15" w14:textId="0FC8CE89" w:rsidR="008C77F6" w:rsidRDefault="002E323A" w:rsidP="00682E21">
      <w:pPr>
        <w:pStyle w:val="Listenabsatz"/>
        <w:numPr>
          <w:ilvl w:val="0"/>
          <w:numId w:val="25"/>
        </w:numPr>
        <w:rPr>
          <w:lang w:val="en-US"/>
        </w:rPr>
      </w:pPr>
      <w:r w:rsidRPr="002E323A">
        <w:rPr>
          <w:lang w:val="en-US"/>
        </w:rPr>
        <w:t>I</w:t>
      </w:r>
      <w:r w:rsidR="00A20C27">
        <w:rPr>
          <w:lang w:val="en-US"/>
        </w:rPr>
        <w:t>3</w:t>
      </w:r>
      <w:r w:rsidRPr="002E323A">
        <w:rPr>
          <w:lang w:val="en-US"/>
        </w:rPr>
        <w:t xml:space="preserve">: 1 &lt;=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&lt;= 5</w:t>
      </w:r>
      <w:r w:rsidR="00087AF9">
        <w:rPr>
          <w:lang w:val="en-US"/>
        </w:rPr>
        <w:t>,</w:t>
      </w:r>
      <w:r w:rsidRPr="002E323A">
        <w:rPr>
          <w:lang w:val="en-US"/>
        </w:rPr>
        <w:t xml:space="preserve"> </w:t>
      </w:r>
      <w:r w:rsidR="00087AF9">
        <w:rPr>
          <w:lang w:val="en-US"/>
        </w:rPr>
        <w:t>and</w:t>
      </w:r>
      <w:r w:rsidRPr="002E323A">
        <w:rPr>
          <w:lang w:val="en-US"/>
        </w:rPr>
        <w:t xml:space="preserve">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is not null</w:t>
      </w:r>
    </w:p>
    <w:p w14:paraId="26FF60BC" w14:textId="2BAE3AAB" w:rsidR="00A20C27" w:rsidRDefault="00A20C27" w:rsidP="00682E21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I4: </w:t>
      </w:r>
      <w:proofErr w:type="spellStart"/>
      <w:r>
        <w:rPr>
          <w:lang w:val="en-US"/>
        </w:rPr>
        <w:t>Nachricht</w:t>
      </w:r>
      <w:proofErr w:type="spellEnd"/>
      <w:r>
        <w:rPr>
          <w:lang w:val="en-US"/>
        </w:rPr>
        <w:t xml:space="preserve"> is not null</w:t>
      </w:r>
    </w:p>
    <w:p w14:paraId="560D82D1" w14:textId="058625F3" w:rsidR="00A20C27" w:rsidRDefault="001A4208" w:rsidP="00682E21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I5: </w:t>
      </w:r>
      <w:proofErr w:type="spellStart"/>
      <w:r w:rsidR="00A20C27">
        <w:rPr>
          <w:lang w:val="en-US"/>
        </w:rPr>
        <w:t>Bewertungsdatum</w:t>
      </w:r>
      <w:proofErr w:type="spellEnd"/>
      <w:r w:rsidR="00A20C27">
        <w:rPr>
          <w:lang w:val="en-US"/>
        </w:rPr>
        <w:t xml:space="preserve"> is not null</w:t>
      </w:r>
    </w:p>
    <w:p w14:paraId="3FF6EA0A" w14:textId="77777777" w:rsidR="005A3C18" w:rsidRDefault="005A3C18" w:rsidP="005A3C18">
      <w:pPr>
        <w:rPr>
          <w:lang w:val="en-US"/>
        </w:rPr>
      </w:pPr>
      <w:r>
        <w:rPr>
          <w:lang w:val="en-US"/>
        </w:rPr>
        <w:br w:type="page"/>
      </w:r>
    </w:p>
    <w:p w14:paraId="7E7D577F" w14:textId="77777777" w:rsidR="00DF7F0B" w:rsidRDefault="005A3C18" w:rsidP="005A3C18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Bestellung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658"/>
        <w:gridCol w:w="2658"/>
      </w:tblGrid>
      <w:tr w:rsidR="00BB459A" w14:paraId="67137ED1" w14:textId="77777777" w:rsidTr="00B77BD4">
        <w:trPr>
          <w:trHeight w:val="430"/>
        </w:trPr>
        <w:tc>
          <w:tcPr>
            <w:tcW w:w="2658" w:type="dxa"/>
            <w:shd w:val="clear" w:color="auto" w:fill="D0CECE" w:themeFill="background2" w:themeFillShade="E6"/>
          </w:tcPr>
          <w:p w14:paraId="2992A97C" w14:textId="77777777" w:rsidR="00BB459A" w:rsidRPr="00F332BB" w:rsidRDefault="00BB459A" w:rsidP="00663CBE">
            <w:pPr>
              <w:jc w:val="center"/>
              <w:rPr>
                <w:b/>
                <w:u w:val="single"/>
                <w:lang w:val="en-US"/>
              </w:rPr>
            </w:pPr>
            <w:r w:rsidRPr="00F332B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7A7CC7BF" w14:textId="1EA1342C" w:rsidR="00BB459A" w:rsidRPr="00025258" w:rsidRDefault="00BB459A" w:rsidP="00663CBE">
            <w:pPr>
              <w:jc w:val="center"/>
              <w:rPr>
                <w:b/>
                <w:u w:val="dash"/>
                <w:lang w:val="en-US"/>
              </w:rPr>
            </w:pPr>
            <w:proofErr w:type="spellStart"/>
            <w:r>
              <w:rPr>
                <w:b/>
                <w:u w:val="dash"/>
                <w:lang w:val="en-US"/>
              </w:rPr>
              <w:t>Besteller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07CEB644" w14:textId="1706D08F" w:rsidR="00BB459A" w:rsidRPr="00663CBE" w:rsidRDefault="00BB459A" w:rsidP="00663CB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Gesamtpreis</w:t>
            </w:r>
            <w:proofErr w:type="spellEnd"/>
            <w:r>
              <w:rPr>
                <w:b/>
                <w:lang w:val="en-US"/>
              </w:rPr>
              <w:t xml:space="preserve"> (in Cent)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00EB73FD" w14:textId="4FE1B1B1" w:rsidR="00BB459A" w:rsidRPr="00663CBE" w:rsidRDefault="00BB459A" w:rsidP="00663CB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Zahlungsart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2007D217" w14:textId="390B488F" w:rsidR="00BB459A" w:rsidRPr="00663CBE" w:rsidRDefault="00BB459A" w:rsidP="00663CBE">
            <w:pPr>
              <w:jc w:val="center"/>
              <w:rPr>
                <w:b/>
                <w:lang w:val="en-US"/>
              </w:rPr>
            </w:pPr>
            <w:proofErr w:type="spellStart"/>
            <w:r w:rsidRPr="00663CBE">
              <w:rPr>
                <w:b/>
                <w:lang w:val="en-US"/>
              </w:rPr>
              <w:t>Bestelldatum</w:t>
            </w:r>
            <w:proofErr w:type="spellEnd"/>
          </w:p>
        </w:tc>
      </w:tr>
      <w:tr w:rsidR="00BB459A" w14:paraId="23FC7044" w14:textId="77777777" w:rsidTr="00B77BD4">
        <w:trPr>
          <w:trHeight w:val="264"/>
        </w:trPr>
        <w:tc>
          <w:tcPr>
            <w:tcW w:w="2658" w:type="dxa"/>
          </w:tcPr>
          <w:p w14:paraId="71F4F62F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5D95563E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61D5DA23" w14:textId="3AF371DB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1520</w:t>
            </w:r>
          </w:p>
        </w:tc>
        <w:tc>
          <w:tcPr>
            <w:tcW w:w="2658" w:type="dxa"/>
          </w:tcPr>
          <w:p w14:paraId="59549E5A" w14:textId="68FA7B0D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PayPal</w:t>
            </w:r>
          </w:p>
        </w:tc>
        <w:tc>
          <w:tcPr>
            <w:tcW w:w="2658" w:type="dxa"/>
          </w:tcPr>
          <w:p w14:paraId="451A7B63" w14:textId="63CD62CF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23.04.2018 13:37</w:t>
            </w:r>
          </w:p>
        </w:tc>
      </w:tr>
      <w:tr w:rsidR="00BB459A" w14:paraId="24A69BDB" w14:textId="77777777" w:rsidTr="00B77BD4">
        <w:trPr>
          <w:trHeight w:val="250"/>
        </w:trPr>
        <w:tc>
          <w:tcPr>
            <w:tcW w:w="2658" w:type="dxa"/>
          </w:tcPr>
          <w:p w14:paraId="266B9860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08C17325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7C10195F" w14:textId="63E0543E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  <w:tc>
          <w:tcPr>
            <w:tcW w:w="2658" w:type="dxa"/>
          </w:tcPr>
          <w:p w14:paraId="5DABC17D" w14:textId="2E1552E4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Amazon-Pay</w:t>
            </w:r>
          </w:p>
        </w:tc>
        <w:tc>
          <w:tcPr>
            <w:tcW w:w="2658" w:type="dxa"/>
          </w:tcPr>
          <w:p w14:paraId="006B04DF" w14:textId="1E4BD15E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24.04.2018 14:42</w:t>
            </w:r>
          </w:p>
        </w:tc>
      </w:tr>
      <w:tr w:rsidR="00BB459A" w14:paraId="3323D917" w14:textId="77777777" w:rsidTr="00B77BD4">
        <w:trPr>
          <w:trHeight w:val="264"/>
        </w:trPr>
        <w:tc>
          <w:tcPr>
            <w:tcW w:w="2658" w:type="dxa"/>
          </w:tcPr>
          <w:p w14:paraId="26B5E6EB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2B6899DB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7027B592" w14:textId="27A57AB6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2658" w:type="dxa"/>
          </w:tcPr>
          <w:p w14:paraId="7EBD0AA4" w14:textId="7A160A22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Apple-Pay</w:t>
            </w:r>
          </w:p>
        </w:tc>
        <w:tc>
          <w:tcPr>
            <w:tcW w:w="2658" w:type="dxa"/>
          </w:tcPr>
          <w:p w14:paraId="66E32589" w14:textId="212AB70C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30.04.2018 15:33</w:t>
            </w:r>
          </w:p>
        </w:tc>
      </w:tr>
      <w:tr w:rsidR="00BB459A" w14:paraId="0782ACD7" w14:textId="77777777" w:rsidTr="00B77BD4">
        <w:trPr>
          <w:trHeight w:val="250"/>
        </w:trPr>
        <w:tc>
          <w:tcPr>
            <w:tcW w:w="2658" w:type="dxa"/>
          </w:tcPr>
          <w:p w14:paraId="014C2120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14:paraId="609F6CF7" w14:textId="77777777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0D9A25FF" w14:textId="2E8F31BA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658" w:type="dxa"/>
          </w:tcPr>
          <w:p w14:paraId="1518C3E8" w14:textId="4C81103A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Mastercard</w:t>
            </w:r>
          </w:p>
        </w:tc>
        <w:tc>
          <w:tcPr>
            <w:tcW w:w="2658" w:type="dxa"/>
          </w:tcPr>
          <w:p w14:paraId="5F241D3E" w14:textId="354E3A21" w:rsidR="00BB459A" w:rsidRDefault="00BB459A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 16:52</w:t>
            </w:r>
          </w:p>
        </w:tc>
      </w:tr>
    </w:tbl>
    <w:p w14:paraId="3D1A0DAA" w14:textId="77777777" w:rsidR="000E46F4" w:rsidRDefault="000E46F4" w:rsidP="00682E21">
      <w:pPr>
        <w:pStyle w:val="Listenabsatz"/>
        <w:numPr>
          <w:ilvl w:val="0"/>
          <w:numId w:val="24"/>
        </w:numPr>
        <w:rPr>
          <w:lang w:val="en-US"/>
        </w:rPr>
        <w:sectPr w:rsidR="000E46F4" w:rsidSect="000E46F4">
          <w:type w:val="continuous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3B2D7B5D" w14:textId="1A68AF4E" w:rsidR="005A3C18" w:rsidRDefault="00F332BB" w:rsidP="00682E21">
      <w:pPr>
        <w:pStyle w:val="Listenabsatz"/>
        <w:numPr>
          <w:ilvl w:val="0"/>
          <w:numId w:val="24"/>
        </w:numPr>
        <w:rPr>
          <w:lang w:val="en-US"/>
        </w:rPr>
      </w:pPr>
      <w:r w:rsidRPr="00F332BB">
        <w:rPr>
          <w:lang w:val="en-US"/>
        </w:rPr>
        <w:t xml:space="preserve">I1: </w:t>
      </w:r>
      <w:proofErr w:type="spellStart"/>
      <w:r w:rsidR="004373A8">
        <w:rPr>
          <w:lang w:val="en-US"/>
        </w:rPr>
        <w:t>Besteller</w:t>
      </w:r>
      <w:proofErr w:type="spellEnd"/>
      <w:r w:rsidRPr="00F332BB">
        <w:rPr>
          <w:lang w:val="en-US"/>
        </w:rPr>
        <w:t xml:space="preserve"> is not null</w:t>
      </w:r>
    </w:p>
    <w:p w14:paraId="47A4A9BD" w14:textId="02702B24" w:rsidR="00E71538" w:rsidRPr="00F332BB" w:rsidRDefault="00F2075B" w:rsidP="00682E2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I2: </w:t>
      </w:r>
      <w:proofErr w:type="spellStart"/>
      <w:r>
        <w:rPr>
          <w:lang w:val="en-US"/>
        </w:rPr>
        <w:t>Gesamtpreis</w:t>
      </w:r>
      <w:proofErr w:type="spellEnd"/>
      <w:r>
        <w:rPr>
          <w:lang w:val="en-US"/>
        </w:rPr>
        <w:t xml:space="preserve"> &gt; 0</w:t>
      </w:r>
      <w:r w:rsidR="00087AF9">
        <w:rPr>
          <w:lang w:val="en-US"/>
        </w:rPr>
        <w:t>,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Gesamtpreis</w:t>
      </w:r>
      <w:proofErr w:type="spellEnd"/>
      <w:r>
        <w:rPr>
          <w:lang w:val="en-US"/>
        </w:rPr>
        <w:t xml:space="preserve"> is not null</w:t>
      </w:r>
    </w:p>
    <w:p w14:paraId="6277EEBA" w14:textId="038E80A5" w:rsidR="000E46F4" w:rsidRDefault="00F332BB" w:rsidP="000E46F4">
      <w:pPr>
        <w:pStyle w:val="Listenabsatz"/>
        <w:numPr>
          <w:ilvl w:val="0"/>
          <w:numId w:val="24"/>
        </w:numPr>
        <w:rPr>
          <w:lang w:val="en-US"/>
        </w:rPr>
      </w:pPr>
      <w:r w:rsidRPr="00F332BB">
        <w:rPr>
          <w:lang w:val="en-US"/>
        </w:rPr>
        <w:t>I</w:t>
      </w:r>
      <w:r w:rsidR="00E71538">
        <w:rPr>
          <w:lang w:val="en-US"/>
        </w:rPr>
        <w:t>3</w:t>
      </w:r>
      <w:r w:rsidRPr="00F332BB">
        <w:rPr>
          <w:lang w:val="en-US"/>
        </w:rPr>
        <w:t xml:space="preserve">: </w:t>
      </w:r>
      <w:proofErr w:type="spellStart"/>
      <w:r w:rsidRPr="00F332BB">
        <w:rPr>
          <w:lang w:val="en-US"/>
        </w:rPr>
        <w:t>Bestelldatum</w:t>
      </w:r>
      <w:proofErr w:type="spellEnd"/>
      <w:r w:rsidRPr="00F332BB">
        <w:rPr>
          <w:lang w:val="en-US"/>
        </w:rPr>
        <w:t xml:space="preserve"> is not null</w:t>
      </w:r>
    </w:p>
    <w:p w14:paraId="372C9CD2" w14:textId="77777777" w:rsidR="00073D1E" w:rsidRDefault="000E46F4" w:rsidP="000E46F4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I4: </w:t>
      </w:r>
      <w:proofErr w:type="spellStart"/>
      <w:r>
        <w:rPr>
          <w:lang w:val="en-US"/>
        </w:rPr>
        <w:t>Zahlungsart</w:t>
      </w:r>
      <w:proofErr w:type="spellEnd"/>
      <w:r>
        <w:rPr>
          <w:lang w:val="en-US"/>
        </w:rPr>
        <w:t xml:space="preserve"> in (PayPal, Amazon-Pay, Apple-Pay, Stripe, American-Express, JCB, Visa, Mastercard)</w:t>
      </w:r>
      <w:r w:rsidR="00073D1E">
        <w:rPr>
          <w:lang w:val="en-US"/>
        </w:rPr>
        <w:t xml:space="preserve"> </w:t>
      </w:r>
    </w:p>
    <w:p w14:paraId="0CE9E22E" w14:textId="1DEA0E20" w:rsidR="000E46F4" w:rsidRPr="000E46F4" w:rsidRDefault="00073D1E" w:rsidP="00073D1E">
      <w:pPr>
        <w:pStyle w:val="Listenabsatz"/>
        <w:ind w:left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and </w:t>
      </w:r>
      <w:proofErr w:type="spellStart"/>
      <w:r>
        <w:rPr>
          <w:lang w:val="en-US"/>
        </w:rPr>
        <w:t>Zahlungsart</w:t>
      </w:r>
      <w:proofErr w:type="spellEnd"/>
      <w:r>
        <w:rPr>
          <w:lang w:val="en-US"/>
        </w:rPr>
        <w:t xml:space="preserve"> is not null</w:t>
      </w:r>
    </w:p>
    <w:p w14:paraId="11830ED7" w14:textId="77777777" w:rsidR="000E46F4" w:rsidRDefault="000E46F4" w:rsidP="00F332BB">
      <w:pPr>
        <w:pStyle w:val="berschrift2"/>
        <w:rPr>
          <w:lang w:val="en-US"/>
        </w:rPr>
        <w:sectPr w:rsidR="000E46F4" w:rsidSect="000E46F4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14:paraId="3BBC14FF" w14:textId="2B8B13CB" w:rsidR="00F332BB" w:rsidRDefault="00F332BB" w:rsidP="00F332BB">
      <w:pPr>
        <w:pStyle w:val="berschrift2"/>
        <w:rPr>
          <w:lang w:val="en-US"/>
        </w:rPr>
      </w:pPr>
      <w:proofErr w:type="spellStart"/>
      <w:r>
        <w:rPr>
          <w:lang w:val="en-US"/>
        </w:rPr>
        <w:t>Bestellpos</w:t>
      </w:r>
      <w:r w:rsidR="00F001A0">
        <w:rPr>
          <w:lang w:val="en-US"/>
        </w:rPr>
        <w:t>ition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658"/>
      </w:tblGrid>
      <w:tr w:rsidR="00F84405" w14:paraId="513A5E93" w14:textId="77777777" w:rsidTr="00F84405">
        <w:trPr>
          <w:trHeight w:val="466"/>
        </w:trPr>
        <w:tc>
          <w:tcPr>
            <w:tcW w:w="2658" w:type="dxa"/>
            <w:shd w:val="clear" w:color="auto" w:fill="D0CECE" w:themeFill="background2" w:themeFillShade="E6"/>
          </w:tcPr>
          <w:p w14:paraId="248D7A8B" w14:textId="0A43D94C" w:rsidR="00F84405" w:rsidRPr="00F84405" w:rsidRDefault="00F84405" w:rsidP="00F332BB">
            <w:pPr>
              <w:jc w:val="center"/>
              <w:rPr>
                <w:b/>
                <w:u w:val="single"/>
                <w:lang w:val="en-US"/>
              </w:rPr>
            </w:pPr>
            <w:r w:rsidRPr="00F84405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397E5F0B" w14:textId="0E1DFCE1" w:rsidR="00F84405" w:rsidRPr="00F84405" w:rsidRDefault="000875FC" w:rsidP="00F332BB">
            <w:pPr>
              <w:jc w:val="center"/>
              <w:rPr>
                <w:b/>
                <w:u w:val="dash"/>
                <w:lang w:val="en-US"/>
              </w:rPr>
            </w:pPr>
            <w:proofErr w:type="spellStart"/>
            <w:r>
              <w:rPr>
                <w:b/>
                <w:u w:val="dash"/>
                <w:lang w:val="en-US"/>
              </w:rPr>
              <w:t>Bestellung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4010EBC2" w14:textId="72401467" w:rsidR="00F84405" w:rsidRPr="00F84405" w:rsidRDefault="000875FC" w:rsidP="00F332BB">
            <w:pPr>
              <w:jc w:val="center"/>
              <w:rPr>
                <w:b/>
                <w:u w:val="dash"/>
                <w:lang w:val="en-US"/>
              </w:rPr>
            </w:pPr>
            <w:r>
              <w:rPr>
                <w:b/>
                <w:u w:val="dash"/>
                <w:lang w:val="en-US"/>
              </w:rPr>
              <w:t>Yogurt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6431453F" w14:textId="77777777" w:rsidR="00F84405" w:rsidRPr="00F332BB" w:rsidRDefault="00F84405" w:rsidP="00F332BB">
            <w:pPr>
              <w:jc w:val="center"/>
              <w:rPr>
                <w:b/>
                <w:lang w:val="en-US"/>
              </w:rPr>
            </w:pPr>
            <w:proofErr w:type="spellStart"/>
            <w:r w:rsidRPr="00F332BB">
              <w:rPr>
                <w:b/>
                <w:lang w:val="en-US"/>
              </w:rPr>
              <w:t>Menge</w:t>
            </w:r>
            <w:proofErr w:type="spellEnd"/>
          </w:p>
        </w:tc>
      </w:tr>
      <w:tr w:rsidR="00F84405" w14:paraId="2C00FF93" w14:textId="77777777" w:rsidTr="00F84405">
        <w:trPr>
          <w:trHeight w:val="297"/>
        </w:trPr>
        <w:tc>
          <w:tcPr>
            <w:tcW w:w="2658" w:type="dxa"/>
          </w:tcPr>
          <w:p w14:paraId="1C8B3764" w14:textId="50AF5D91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474AFB54" w14:textId="62A2D9D2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22989BC3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539C3DF0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4405" w14:paraId="489780B8" w14:textId="77777777" w:rsidTr="00F84405">
        <w:trPr>
          <w:trHeight w:val="281"/>
        </w:trPr>
        <w:tc>
          <w:tcPr>
            <w:tcW w:w="2658" w:type="dxa"/>
          </w:tcPr>
          <w:p w14:paraId="4B48650F" w14:textId="18EDB376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3D5966A5" w14:textId="23D8B299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29C3A348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515BC4BE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405" w14:paraId="3DEA37BD" w14:textId="77777777" w:rsidTr="00F84405">
        <w:trPr>
          <w:trHeight w:val="297"/>
        </w:trPr>
        <w:tc>
          <w:tcPr>
            <w:tcW w:w="2658" w:type="dxa"/>
          </w:tcPr>
          <w:p w14:paraId="15A416B7" w14:textId="1C434D11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7731E88F" w14:textId="3359C33F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50B3AE5C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8" w:type="dxa"/>
          </w:tcPr>
          <w:p w14:paraId="1834D55E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4405" w14:paraId="0F9AB4E6" w14:textId="77777777" w:rsidTr="00F84405">
        <w:trPr>
          <w:trHeight w:val="281"/>
        </w:trPr>
        <w:tc>
          <w:tcPr>
            <w:tcW w:w="2658" w:type="dxa"/>
          </w:tcPr>
          <w:p w14:paraId="79F08BFB" w14:textId="728568CC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14:paraId="5D69172A" w14:textId="53082141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23AA875E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8" w:type="dxa"/>
          </w:tcPr>
          <w:p w14:paraId="6017E435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4405" w14:paraId="4B67A9AB" w14:textId="77777777" w:rsidTr="00F84405">
        <w:trPr>
          <w:trHeight w:val="297"/>
        </w:trPr>
        <w:tc>
          <w:tcPr>
            <w:tcW w:w="2658" w:type="dxa"/>
          </w:tcPr>
          <w:p w14:paraId="0ACA0263" w14:textId="282E2B00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8" w:type="dxa"/>
          </w:tcPr>
          <w:p w14:paraId="3D1AA7C2" w14:textId="1C37266E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42A28CE7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71044212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405" w14:paraId="240EEA19" w14:textId="77777777" w:rsidTr="00F84405">
        <w:trPr>
          <w:trHeight w:val="281"/>
        </w:trPr>
        <w:tc>
          <w:tcPr>
            <w:tcW w:w="2658" w:type="dxa"/>
          </w:tcPr>
          <w:p w14:paraId="233F8699" w14:textId="4748A19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8" w:type="dxa"/>
          </w:tcPr>
          <w:p w14:paraId="62E4EC25" w14:textId="02CA3AD4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14:paraId="03443E48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6C1606C7" w14:textId="77777777" w:rsidR="00F84405" w:rsidRDefault="00F84405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37778D" w14:textId="3FE31DC6" w:rsidR="00F332BB" w:rsidRDefault="00F332BB" w:rsidP="00682E21">
      <w:pPr>
        <w:pStyle w:val="Listenabsatz"/>
        <w:numPr>
          <w:ilvl w:val="0"/>
          <w:numId w:val="23"/>
        </w:numPr>
        <w:rPr>
          <w:lang w:val="en-US"/>
        </w:rPr>
      </w:pPr>
      <w:r w:rsidRPr="005A3C18">
        <w:rPr>
          <w:lang w:val="en-US"/>
        </w:rPr>
        <w:t xml:space="preserve">I1: </w:t>
      </w:r>
      <w:proofErr w:type="spellStart"/>
      <w:r w:rsidR="004373A8">
        <w:rPr>
          <w:lang w:val="en-US"/>
        </w:rPr>
        <w:t>Bestellung</w:t>
      </w:r>
      <w:proofErr w:type="spellEnd"/>
      <w:r w:rsidR="00E92C87">
        <w:rPr>
          <w:lang w:val="en-US"/>
        </w:rPr>
        <w:t xml:space="preserve"> </w:t>
      </w:r>
      <w:r w:rsidRPr="005A3C18">
        <w:rPr>
          <w:lang w:val="en-US"/>
        </w:rPr>
        <w:t xml:space="preserve">is </w:t>
      </w:r>
      <w:r w:rsidR="00E92C87">
        <w:rPr>
          <w:lang w:val="en-US"/>
        </w:rPr>
        <w:t>not null</w:t>
      </w:r>
    </w:p>
    <w:p w14:paraId="525B57B6" w14:textId="41801D18" w:rsidR="00E92C87" w:rsidRPr="005A3C18" w:rsidRDefault="00E92C87" w:rsidP="00682E21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I2: </w:t>
      </w:r>
      <w:r w:rsidR="004373A8">
        <w:rPr>
          <w:lang w:val="en-US"/>
        </w:rPr>
        <w:t>Yogurt</w:t>
      </w:r>
      <w:r>
        <w:rPr>
          <w:lang w:val="en-US"/>
        </w:rPr>
        <w:t xml:space="preserve"> is not null</w:t>
      </w:r>
    </w:p>
    <w:p w14:paraId="49F25E73" w14:textId="2725086D" w:rsidR="00F332BB" w:rsidRDefault="00F332BB" w:rsidP="00682E21">
      <w:pPr>
        <w:pStyle w:val="Listenabsatz"/>
        <w:numPr>
          <w:ilvl w:val="0"/>
          <w:numId w:val="23"/>
        </w:numPr>
        <w:rPr>
          <w:lang w:val="en-US"/>
        </w:rPr>
      </w:pPr>
      <w:r w:rsidRPr="005A3C18">
        <w:rPr>
          <w:lang w:val="en-US"/>
        </w:rPr>
        <w:t>I</w:t>
      </w:r>
      <w:r w:rsidR="00E71538">
        <w:rPr>
          <w:lang w:val="en-US"/>
        </w:rPr>
        <w:t>3</w:t>
      </w:r>
      <w:r w:rsidRPr="005A3C18">
        <w:rPr>
          <w:lang w:val="en-US"/>
        </w:rPr>
        <w:t xml:space="preserve">: </w:t>
      </w:r>
      <w:r w:rsidR="00E92C87">
        <w:rPr>
          <w:lang w:val="en-US"/>
        </w:rPr>
        <w:t xml:space="preserve">0 &lt;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</w:t>
      </w:r>
      <w:r w:rsidR="00E92C87">
        <w:rPr>
          <w:lang w:val="en-US"/>
        </w:rPr>
        <w:t>&lt;</w:t>
      </w:r>
      <w:r w:rsidR="00C317C1">
        <w:rPr>
          <w:lang w:val="en-US"/>
        </w:rPr>
        <w:t>=</w:t>
      </w:r>
      <w:r w:rsidR="00E92C87">
        <w:rPr>
          <w:lang w:val="en-US"/>
        </w:rPr>
        <w:t xml:space="preserve"> 2000</w:t>
      </w:r>
      <w:r w:rsidR="00087AF9">
        <w:rPr>
          <w:lang w:val="en-US"/>
        </w:rPr>
        <w:t>,</w:t>
      </w:r>
      <w:r w:rsidR="00E92C87">
        <w:rPr>
          <w:lang w:val="en-US"/>
        </w:rPr>
        <w:t xml:space="preserve"> </w:t>
      </w:r>
      <w:r w:rsidRPr="005A3C18">
        <w:rPr>
          <w:lang w:val="en-US"/>
        </w:rPr>
        <w:t xml:space="preserve">and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is not null</w:t>
      </w:r>
    </w:p>
    <w:p w14:paraId="721E2FED" w14:textId="77777777" w:rsidR="00F332BB" w:rsidRPr="00F332BB" w:rsidRDefault="00F332BB" w:rsidP="00F332BB">
      <w:pPr>
        <w:rPr>
          <w:lang w:val="en-US"/>
        </w:rPr>
      </w:pPr>
    </w:p>
    <w:sectPr w:rsidR="00F332BB" w:rsidRPr="00F332BB" w:rsidSect="000E46F4">
      <w:type w:val="continuous"/>
      <w:pgSz w:w="16838" w:h="11906" w:orient="landscape" w:code="9"/>
      <w:pgMar w:top="1134" w:right="851" w:bottom="851" w:left="85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E579" w14:textId="77777777" w:rsidR="002D466C" w:rsidRDefault="002D466C" w:rsidP="00570776">
      <w:pPr>
        <w:spacing w:after="0" w:line="240" w:lineRule="auto"/>
      </w:pPr>
      <w:r>
        <w:separator/>
      </w:r>
    </w:p>
    <w:p w14:paraId="6DAD45E5" w14:textId="77777777" w:rsidR="002D466C" w:rsidRDefault="002D466C"/>
  </w:endnote>
  <w:endnote w:type="continuationSeparator" w:id="0">
    <w:p w14:paraId="0337E67F" w14:textId="77777777" w:rsidR="002D466C" w:rsidRDefault="002D466C" w:rsidP="00570776">
      <w:pPr>
        <w:spacing w:after="0" w:line="240" w:lineRule="auto"/>
      </w:pPr>
      <w:r>
        <w:continuationSeparator/>
      </w:r>
    </w:p>
    <w:p w14:paraId="12924F63" w14:textId="77777777" w:rsidR="002D466C" w:rsidRDefault="002D46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78C5D" w14:textId="77777777" w:rsidR="00414188" w:rsidRDefault="00414188" w:rsidP="00DF57C3">
    <w:pPr>
      <w:pStyle w:val="Fuzeile"/>
      <w:pBdr>
        <w:bottom w:val="single" w:sz="12" w:space="1" w:color="auto"/>
      </w:pBdr>
      <w:tabs>
        <w:tab w:val="clear" w:pos="9072"/>
        <w:tab w:val="right" w:pos="9353"/>
      </w:tabs>
    </w:pPr>
  </w:p>
  <w:p w14:paraId="73E08E8B" w14:textId="0F4E0732" w:rsidR="00414188" w:rsidRDefault="00414188" w:rsidP="00223922">
    <w:pPr>
      <w:pStyle w:val="Fuzeile"/>
      <w:tabs>
        <w:tab w:val="clear" w:pos="9072"/>
        <w:tab w:val="right" w:pos="9353"/>
      </w:tabs>
    </w:pPr>
    <w:r>
      <w:fldChar w:fldCharType="begin"/>
    </w:r>
    <w:r>
      <w:instrText xml:space="preserve"> TIME \@ "dd.MM.yyyy" </w:instrText>
    </w:r>
    <w:r>
      <w:fldChar w:fldCharType="separate"/>
    </w:r>
    <w:r w:rsidR="00E81399">
      <w:rPr>
        <w:noProof/>
      </w:rPr>
      <w:t>18.11.2018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65153" w14:textId="77777777" w:rsidR="00414188" w:rsidRDefault="00414188" w:rsidP="00611CEE">
    <w:pPr>
      <w:pStyle w:val="Fuzeile"/>
      <w:pBdr>
        <w:bottom w:val="single" w:sz="12" w:space="1" w:color="auto"/>
      </w:pBdr>
      <w:tabs>
        <w:tab w:val="clear" w:pos="9072"/>
        <w:tab w:val="right" w:pos="9353"/>
      </w:tabs>
      <w:rPr>
        <w:b/>
      </w:rPr>
    </w:pPr>
  </w:p>
  <w:p w14:paraId="260AB904" w14:textId="5AF513A8" w:rsidR="00414188" w:rsidRDefault="00414188" w:rsidP="008F7060">
    <w:pPr>
      <w:pStyle w:val="Fuzeile"/>
      <w:tabs>
        <w:tab w:val="clear" w:pos="9072"/>
        <w:tab w:val="right" w:pos="9353"/>
      </w:tabs>
    </w:pPr>
    <w:r w:rsidRPr="00611CEE">
      <w:fldChar w:fldCharType="begin"/>
    </w:r>
    <w:r w:rsidRPr="00611CEE">
      <w:instrText xml:space="preserve"> TIME \@ "dd.MM.yyyy" </w:instrText>
    </w:r>
    <w:r w:rsidRPr="00611CEE">
      <w:fldChar w:fldCharType="separate"/>
    </w:r>
    <w:r w:rsidR="00E81399">
      <w:rPr>
        <w:noProof/>
      </w:rPr>
      <w:t>18.11.2018</w:t>
    </w:r>
    <w:r w:rsidRPr="00611CEE">
      <w:fldChar w:fldCharType="end"/>
    </w:r>
    <w:r w:rsidRPr="00611CEE">
      <w:tab/>
    </w:r>
    <w:r w:rsidRPr="00611CEE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611CEE">
      <w:fldChar w:fldCharType="begin"/>
    </w:r>
    <w:r w:rsidRPr="00611CEE">
      <w:instrText>PAGE   \* MERGEFORMAT</w:instrText>
    </w:r>
    <w:r w:rsidRPr="00611CEE">
      <w:fldChar w:fldCharType="separate"/>
    </w:r>
    <w:r>
      <w:rPr>
        <w:noProof/>
      </w:rPr>
      <w:t>1</w:t>
    </w:r>
    <w:r w:rsidRPr="00611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1763" w14:textId="77777777" w:rsidR="002D466C" w:rsidRDefault="002D466C" w:rsidP="00570776">
      <w:pPr>
        <w:spacing w:after="0" w:line="240" w:lineRule="auto"/>
      </w:pPr>
      <w:r>
        <w:separator/>
      </w:r>
    </w:p>
    <w:p w14:paraId="77892639" w14:textId="77777777" w:rsidR="002D466C" w:rsidRDefault="002D466C"/>
  </w:footnote>
  <w:footnote w:type="continuationSeparator" w:id="0">
    <w:p w14:paraId="1BC5829A" w14:textId="77777777" w:rsidR="002D466C" w:rsidRDefault="002D466C" w:rsidP="00570776">
      <w:pPr>
        <w:spacing w:after="0" w:line="240" w:lineRule="auto"/>
      </w:pPr>
      <w:r>
        <w:continuationSeparator/>
      </w:r>
    </w:p>
    <w:p w14:paraId="03300BD7" w14:textId="77777777" w:rsidR="002D466C" w:rsidRDefault="002D46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7A12" w14:textId="72750D3A" w:rsidR="00414188" w:rsidRDefault="00414188" w:rsidP="00424358">
    <w:pPr>
      <w:pStyle w:val="Kopfzeile"/>
      <w:tabs>
        <w:tab w:val="clear" w:pos="9072"/>
        <w:tab w:val="right" w:pos="9639"/>
        <w:tab w:val="left" w:pos="11199"/>
      </w:tabs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E81399" w:rsidRPr="00E81399">
      <w:rPr>
        <w:b/>
        <w:bCs/>
        <w:noProof/>
      </w:rPr>
      <w:t>Objekttypen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7516F4A0" wp14:editId="0CB38B39">
          <wp:extent cx="1094400" cy="367200"/>
          <wp:effectExtent l="0" t="0" r="0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BFC6EE" w14:textId="77777777" w:rsidR="00414188" w:rsidRDefault="00414188" w:rsidP="00BF2AEF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4C43" w14:textId="46189A00" w:rsidR="00414188" w:rsidRDefault="00414188" w:rsidP="008F7060">
    <w:pPr>
      <w:pStyle w:val="Kopfzeile"/>
      <w:tabs>
        <w:tab w:val="clear" w:pos="9072"/>
        <w:tab w:val="right" w:pos="9353"/>
      </w:tabs>
    </w:pPr>
    <w:r>
      <w:rPr>
        <w:noProof/>
      </w:rPr>
      <w:drawing>
        <wp:inline distT="0" distB="0" distL="0" distR="0" wp14:anchorId="5EF0CF2A" wp14:editId="574866B5">
          <wp:extent cx="1098000" cy="367200"/>
          <wp:effectExtent l="0" t="0" r="6985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6220E">
      <w:rPr>
        <w:b/>
        <w:bCs/>
        <w:noProof/>
      </w:rPr>
      <w:fldChar w:fldCharType="begin"/>
    </w:r>
    <w:r w:rsidR="0006220E">
      <w:rPr>
        <w:b/>
        <w:bCs/>
        <w:noProof/>
      </w:rPr>
      <w:instrText xml:space="preserve"> STYLEREF  "Überschrift 1"  \* MERGEFORMAT </w:instrText>
    </w:r>
    <w:r w:rsidR="0006220E">
      <w:rPr>
        <w:b/>
        <w:bCs/>
        <w:noProof/>
      </w:rPr>
      <w:fldChar w:fldCharType="separate"/>
    </w:r>
    <w:r w:rsidR="00E81399">
      <w:rPr>
        <w:b/>
        <w:bCs/>
        <w:noProof/>
      </w:rPr>
      <w:t>Objekttypen</w:t>
    </w:r>
    <w:r w:rsidR="0006220E">
      <w:rPr>
        <w:b/>
        <w:bCs/>
        <w:noProof/>
      </w:rPr>
      <w:fldChar w:fldCharType="end"/>
    </w:r>
  </w:p>
  <w:p w14:paraId="0D4D577F" w14:textId="77777777" w:rsidR="00414188" w:rsidRDefault="00414188" w:rsidP="008F7060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6EB5A" w14:textId="77777777" w:rsidR="00414188" w:rsidRDefault="00414188" w:rsidP="0059031E">
    <w:pPr>
      <w:pStyle w:val="Kopfzeile"/>
      <w:tabs>
        <w:tab w:val="clear" w:pos="9072"/>
        <w:tab w:val="right" w:pos="935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408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67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65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762A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ED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9218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04E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0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EF2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33504"/>
    <w:multiLevelType w:val="hybridMultilevel"/>
    <w:tmpl w:val="314CBF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72FD7"/>
    <w:multiLevelType w:val="hybridMultilevel"/>
    <w:tmpl w:val="2EF4B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87B13"/>
    <w:multiLevelType w:val="hybridMultilevel"/>
    <w:tmpl w:val="C0DEB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F2186"/>
    <w:multiLevelType w:val="hybridMultilevel"/>
    <w:tmpl w:val="40148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8398F"/>
    <w:multiLevelType w:val="hybridMultilevel"/>
    <w:tmpl w:val="C158C2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41ECA"/>
    <w:multiLevelType w:val="hybridMultilevel"/>
    <w:tmpl w:val="C8F03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F7E00"/>
    <w:multiLevelType w:val="hybridMultilevel"/>
    <w:tmpl w:val="31C852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17506"/>
    <w:multiLevelType w:val="hybridMultilevel"/>
    <w:tmpl w:val="92B48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22EC0"/>
    <w:multiLevelType w:val="hybridMultilevel"/>
    <w:tmpl w:val="848EC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321F1"/>
    <w:multiLevelType w:val="hybridMultilevel"/>
    <w:tmpl w:val="A24E3C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240C"/>
    <w:multiLevelType w:val="hybridMultilevel"/>
    <w:tmpl w:val="4DB22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6AD6"/>
    <w:multiLevelType w:val="hybridMultilevel"/>
    <w:tmpl w:val="A244B7BA"/>
    <w:lvl w:ilvl="0" w:tplc="653ADBEC">
      <w:start w:val="1"/>
      <w:numFmt w:val="decimal"/>
      <w:pStyle w:val="Aufzhlung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F69701B"/>
    <w:multiLevelType w:val="hybridMultilevel"/>
    <w:tmpl w:val="370638DC"/>
    <w:lvl w:ilvl="0" w:tplc="6EC88082">
      <w:start w:val="1"/>
      <w:numFmt w:val="bullet"/>
      <w:pStyle w:val="Listenelemen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35A19B5"/>
    <w:multiLevelType w:val="hybridMultilevel"/>
    <w:tmpl w:val="B518DD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4E1A"/>
    <w:multiLevelType w:val="hybridMultilevel"/>
    <w:tmpl w:val="1918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16935"/>
    <w:multiLevelType w:val="hybridMultilevel"/>
    <w:tmpl w:val="BEB26B6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42013"/>
    <w:multiLevelType w:val="hybridMultilevel"/>
    <w:tmpl w:val="623611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E472A"/>
    <w:multiLevelType w:val="hybridMultilevel"/>
    <w:tmpl w:val="BFB05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B0616"/>
    <w:multiLevelType w:val="hybridMultilevel"/>
    <w:tmpl w:val="442A7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B58F3"/>
    <w:multiLevelType w:val="hybridMultilevel"/>
    <w:tmpl w:val="6E08B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C6555"/>
    <w:multiLevelType w:val="hybridMultilevel"/>
    <w:tmpl w:val="902A01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4"/>
  </w:num>
  <w:num w:numId="14">
    <w:abstractNumId w:val="27"/>
  </w:num>
  <w:num w:numId="15">
    <w:abstractNumId w:val="17"/>
  </w:num>
  <w:num w:numId="16">
    <w:abstractNumId w:val="15"/>
  </w:num>
  <w:num w:numId="17">
    <w:abstractNumId w:val="12"/>
  </w:num>
  <w:num w:numId="18">
    <w:abstractNumId w:val="18"/>
  </w:num>
  <w:num w:numId="19">
    <w:abstractNumId w:val="11"/>
  </w:num>
  <w:num w:numId="20">
    <w:abstractNumId w:val="13"/>
  </w:num>
  <w:num w:numId="21">
    <w:abstractNumId w:val="29"/>
  </w:num>
  <w:num w:numId="22">
    <w:abstractNumId w:val="20"/>
  </w:num>
  <w:num w:numId="23">
    <w:abstractNumId w:val="19"/>
  </w:num>
  <w:num w:numId="24">
    <w:abstractNumId w:val="23"/>
  </w:num>
  <w:num w:numId="25">
    <w:abstractNumId w:val="25"/>
  </w:num>
  <w:num w:numId="26">
    <w:abstractNumId w:val="14"/>
  </w:num>
  <w:num w:numId="27">
    <w:abstractNumId w:val="30"/>
  </w:num>
  <w:num w:numId="28">
    <w:abstractNumId w:val="16"/>
  </w:num>
  <w:num w:numId="29">
    <w:abstractNumId w:val="28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0"/>
    <w:rsid w:val="0000348C"/>
    <w:rsid w:val="00025258"/>
    <w:rsid w:val="00025449"/>
    <w:rsid w:val="00031578"/>
    <w:rsid w:val="0004417B"/>
    <w:rsid w:val="0005031E"/>
    <w:rsid w:val="00050C14"/>
    <w:rsid w:val="0006220E"/>
    <w:rsid w:val="00073D1E"/>
    <w:rsid w:val="000753AE"/>
    <w:rsid w:val="000875FC"/>
    <w:rsid w:val="00087AF9"/>
    <w:rsid w:val="00092A23"/>
    <w:rsid w:val="00093C01"/>
    <w:rsid w:val="000A0EC5"/>
    <w:rsid w:val="000A18FE"/>
    <w:rsid w:val="000A6CCC"/>
    <w:rsid w:val="000B6ED5"/>
    <w:rsid w:val="000E46F4"/>
    <w:rsid w:val="00106917"/>
    <w:rsid w:val="001103A9"/>
    <w:rsid w:val="00140520"/>
    <w:rsid w:val="0014349A"/>
    <w:rsid w:val="0015182E"/>
    <w:rsid w:val="00156061"/>
    <w:rsid w:val="00157B7F"/>
    <w:rsid w:val="001634BC"/>
    <w:rsid w:val="00196165"/>
    <w:rsid w:val="00196992"/>
    <w:rsid w:val="001A0645"/>
    <w:rsid w:val="001A4208"/>
    <w:rsid w:val="001B4F33"/>
    <w:rsid w:val="001D5A6C"/>
    <w:rsid w:val="001D7AF0"/>
    <w:rsid w:val="001E191E"/>
    <w:rsid w:val="002032EB"/>
    <w:rsid w:val="00216AB0"/>
    <w:rsid w:val="00223922"/>
    <w:rsid w:val="002436A6"/>
    <w:rsid w:val="00246B94"/>
    <w:rsid w:val="00263042"/>
    <w:rsid w:val="00276388"/>
    <w:rsid w:val="00293431"/>
    <w:rsid w:val="002A1D8E"/>
    <w:rsid w:val="002A3BAB"/>
    <w:rsid w:val="002D0C00"/>
    <w:rsid w:val="002D2AA9"/>
    <w:rsid w:val="002D466C"/>
    <w:rsid w:val="002D5BD3"/>
    <w:rsid w:val="002E0810"/>
    <w:rsid w:val="002E323A"/>
    <w:rsid w:val="00337C1E"/>
    <w:rsid w:val="003652F0"/>
    <w:rsid w:val="00376FA4"/>
    <w:rsid w:val="00377B6B"/>
    <w:rsid w:val="0038443A"/>
    <w:rsid w:val="00384557"/>
    <w:rsid w:val="003A4087"/>
    <w:rsid w:val="003B00EA"/>
    <w:rsid w:val="003D0492"/>
    <w:rsid w:val="003D0632"/>
    <w:rsid w:val="003D229C"/>
    <w:rsid w:val="003D2EBC"/>
    <w:rsid w:val="00414188"/>
    <w:rsid w:val="00414A28"/>
    <w:rsid w:val="0042134F"/>
    <w:rsid w:val="00424358"/>
    <w:rsid w:val="004373A8"/>
    <w:rsid w:val="0044315E"/>
    <w:rsid w:val="00471A38"/>
    <w:rsid w:val="004B192A"/>
    <w:rsid w:val="004C7001"/>
    <w:rsid w:val="004D3A46"/>
    <w:rsid w:val="004E0461"/>
    <w:rsid w:val="00505F76"/>
    <w:rsid w:val="0051132D"/>
    <w:rsid w:val="00513DC8"/>
    <w:rsid w:val="0051624A"/>
    <w:rsid w:val="00516FA9"/>
    <w:rsid w:val="00570776"/>
    <w:rsid w:val="00570A3D"/>
    <w:rsid w:val="00572BF1"/>
    <w:rsid w:val="0059031E"/>
    <w:rsid w:val="00591D8E"/>
    <w:rsid w:val="0059551B"/>
    <w:rsid w:val="005A3C18"/>
    <w:rsid w:val="005B1E54"/>
    <w:rsid w:val="005C3336"/>
    <w:rsid w:val="005C672C"/>
    <w:rsid w:val="005C7EA1"/>
    <w:rsid w:val="005D2CF6"/>
    <w:rsid w:val="005D77E6"/>
    <w:rsid w:val="005D7820"/>
    <w:rsid w:val="005E13A4"/>
    <w:rsid w:val="005F2E54"/>
    <w:rsid w:val="00611CEE"/>
    <w:rsid w:val="00652AA0"/>
    <w:rsid w:val="00663CBE"/>
    <w:rsid w:val="00682E21"/>
    <w:rsid w:val="00687D56"/>
    <w:rsid w:val="00693028"/>
    <w:rsid w:val="006B28D0"/>
    <w:rsid w:val="00707464"/>
    <w:rsid w:val="00712F9F"/>
    <w:rsid w:val="007222B2"/>
    <w:rsid w:val="00722E5C"/>
    <w:rsid w:val="0074231F"/>
    <w:rsid w:val="00754693"/>
    <w:rsid w:val="00760DDC"/>
    <w:rsid w:val="00761109"/>
    <w:rsid w:val="0076428E"/>
    <w:rsid w:val="00772B4A"/>
    <w:rsid w:val="007A744C"/>
    <w:rsid w:val="007C0AFB"/>
    <w:rsid w:val="007C6463"/>
    <w:rsid w:val="007E27C1"/>
    <w:rsid w:val="007F3EB7"/>
    <w:rsid w:val="0080486B"/>
    <w:rsid w:val="0081727F"/>
    <w:rsid w:val="008173A1"/>
    <w:rsid w:val="0082622B"/>
    <w:rsid w:val="00851BAF"/>
    <w:rsid w:val="0085666C"/>
    <w:rsid w:val="00857E66"/>
    <w:rsid w:val="00877B64"/>
    <w:rsid w:val="00883660"/>
    <w:rsid w:val="00890A00"/>
    <w:rsid w:val="008A4DA5"/>
    <w:rsid w:val="008B7BB5"/>
    <w:rsid w:val="008C77F6"/>
    <w:rsid w:val="008F7060"/>
    <w:rsid w:val="0091192C"/>
    <w:rsid w:val="0092062C"/>
    <w:rsid w:val="00924A9B"/>
    <w:rsid w:val="00927F69"/>
    <w:rsid w:val="00960560"/>
    <w:rsid w:val="009624B4"/>
    <w:rsid w:val="0096759B"/>
    <w:rsid w:val="00973010"/>
    <w:rsid w:val="009842DB"/>
    <w:rsid w:val="00991DE5"/>
    <w:rsid w:val="009A165B"/>
    <w:rsid w:val="009A1B44"/>
    <w:rsid w:val="009B1967"/>
    <w:rsid w:val="009B7FE5"/>
    <w:rsid w:val="009C55D6"/>
    <w:rsid w:val="009C5814"/>
    <w:rsid w:val="009D5D5F"/>
    <w:rsid w:val="009F337F"/>
    <w:rsid w:val="00A106ED"/>
    <w:rsid w:val="00A20C27"/>
    <w:rsid w:val="00A2509C"/>
    <w:rsid w:val="00A524F5"/>
    <w:rsid w:val="00A53990"/>
    <w:rsid w:val="00A71256"/>
    <w:rsid w:val="00A9217C"/>
    <w:rsid w:val="00AA7B64"/>
    <w:rsid w:val="00AC1307"/>
    <w:rsid w:val="00AC75BC"/>
    <w:rsid w:val="00AD07A7"/>
    <w:rsid w:val="00AE6A52"/>
    <w:rsid w:val="00AF371D"/>
    <w:rsid w:val="00B0549E"/>
    <w:rsid w:val="00B1043B"/>
    <w:rsid w:val="00B13FA4"/>
    <w:rsid w:val="00B20615"/>
    <w:rsid w:val="00B24C47"/>
    <w:rsid w:val="00B43E66"/>
    <w:rsid w:val="00B52ADB"/>
    <w:rsid w:val="00B62975"/>
    <w:rsid w:val="00B77D82"/>
    <w:rsid w:val="00B841EF"/>
    <w:rsid w:val="00B869D0"/>
    <w:rsid w:val="00BB459A"/>
    <w:rsid w:val="00BD715F"/>
    <w:rsid w:val="00BF2AEF"/>
    <w:rsid w:val="00C04A77"/>
    <w:rsid w:val="00C27225"/>
    <w:rsid w:val="00C317C1"/>
    <w:rsid w:val="00C87EF5"/>
    <w:rsid w:val="00CB42E6"/>
    <w:rsid w:val="00CD4B6E"/>
    <w:rsid w:val="00CF50E9"/>
    <w:rsid w:val="00D263E6"/>
    <w:rsid w:val="00D27448"/>
    <w:rsid w:val="00D33F80"/>
    <w:rsid w:val="00D632D0"/>
    <w:rsid w:val="00D70ED9"/>
    <w:rsid w:val="00D77AD1"/>
    <w:rsid w:val="00D90985"/>
    <w:rsid w:val="00DC1005"/>
    <w:rsid w:val="00DC7FF4"/>
    <w:rsid w:val="00DF57C3"/>
    <w:rsid w:val="00DF7F0B"/>
    <w:rsid w:val="00E4092D"/>
    <w:rsid w:val="00E56FD4"/>
    <w:rsid w:val="00E63C51"/>
    <w:rsid w:val="00E71538"/>
    <w:rsid w:val="00E74A96"/>
    <w:rsid w:val="00E77015"/>
    <w:rsid w:val="00E81399"/>
    <w:rsid w:val="00E901EC"/>
    <w:rsid w:val="00E92C87"/>
    <w:rsid w:val="00EA289C"/>
    <w:rsid w:val="00EE070B"/>
    <w:rsid w:val="00F001A0"/>
    <w:rsid w:val="00F2075B"/>
    <w:rsid w:val="00F226F7"/>
    <w:rsid w:val="00F246FB"/>
    <w:rsid w:val="00F332BB"/>
    <w:rsid w:val="00F403E5"/>
    <w:rsid w:val="00F8176D"/>
    <w:rsid w:val="00F81D01"/>
    <w:rsid w:val="00F84405"/>
    <w:rsid w:val="00F92134"/>
    <w:rsid w:val="00F95A83"/>
    <w:rsid w:val="00FA2E9B"/>
    <w:rsid w:val="00FD2F66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5D62E"/>
  <w15:chartTrackingRefBased/>
  <w15:docId w15:val="{3F5ADE58-AB7D-4889-B4C1-9DF0440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C1E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E6"/>
    <w:pPr>
      <w:keepNext/>
      <w:keepLines/>
      <w:spacing w:before="240" w:after="240" w:line="480" w:lineRule="atLeast"/>
      <w:jc w:val="left"/>
      <w:outlineLvl w:val="0"/>
    </w:pPr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E6"/>
    <w:pPr>
      <w:keepNext/>
      <w:keepLines/>
      <w:spacing w:before="240" w:after="240" w:line="480" w:lineRule="atLeast"/>
      <w:jc w:val="left"/>
      <w:outlineLvl w:val="1"/>
    </w:pPr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42E6"/>
    <w:pPr>
      <w:keepNext/>
      <w:keepLines/>
      <w:spacing w:before="240" w:after="240" w:line="360" w:lineRule="atLeast"/>
      <w:jc w:val="left"/>
      <w:outlineLvl w:val="2"/>
    </w:pPr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3"/>
    </w:pPr>
    <w:rPr>
      <w:rFonts w:asciiTheme="majorHAnsi" w:eastAsiaTheme="majorEastAsia" w:hAnsiTheme="majorHAnsi" w:cstheme="majorBidi"/>
      <w:b/>
      <w:i/>
      <w:iCs/>
      <w:color w:val="18294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4"/>
    </w:pPr>
    <w:rPr>
      <w:rFonts w:asciiTheme="majorHAnsi" w:eastAsiaTheme="majorEastAsia" w:hAnsiTheme="majorHAnsi" w:cstheme="majorBidi"/>
      <w:color w:val="18294A" w:themeColor="accent1" w:themeShade="B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character" w:styleId="Hyperlink">
    <w:name w:val="Hyperlink"/>
    <w:basedOn w:val="Absatz-Standardschriftart"/>
    <w:uiPriority w:val="99"/>
    <w:unhideWhenUsed/>
    <w:rsid w:val="00B841EF"/>
    <w:rPr>
      <w:color w:val="44546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1EF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41EF"/>
    <w:rPr>
      <w:color w:val="537CC8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0776"/>
  </w:style>
  <w:style w:type="paragraph" w:styleId="Fuzeile">
    <w:name w:val="footer"/>
    <w:basedOn w:val="Standard"/>
    <w:link w:val="Fu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776"/>
  </w:style>
  <w:style w:type="character" w:customStyle="1" w:styleId="berschrift2Zchn">
    <w:name w:val="Überschrift 2 Zchn"/>
    <w:basedOn w:val="Absatz-Standardschriftart"/>
    <w:link w:val="berschrift2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42E6"/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42E6"/>
    <w:rPr>
      <w:rFonts w:asciiTheme="majorHAnsi" w:eastAsiaTheme="majorEastAsia" w:hAnsiTheme="majorHAnsi" w:cstheme="majorBidi"/>
      <w:b/>
      <w:i/>
      <w:iCs/>
      <w:color w:val="18294A" w:themeColor="accent1" w:themeShade="BF"/>
      <w:sz w:val="24"/>
    </w:rPr>
  </w:style>
  <w:style w:type="character" w:styleId="Platzhaltertext">
    <w:name w:val="Placeholder Text"/>
    <w:basedOn w:val="Absatz-Standardschriftart"/>
    <w:uiPriority w:val="99"/>
    <w:semiHidden/>
    <w:rsid w:val="00611C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42E6"/>
    <w:rPr>
      <w:rFonts w:asciiTheme="majorHAnsi" w:eastAsiaTheme="majorEastAsia" w:hAnsiTheme="majorHAnsi" w:cstheme="majorBidi"/>
      <w:color w:val="18294A" w:themeColor="accent1" w:themeShade="BF"/>
    </w:rPr>
  </w:style>
  <w:style w:type="paragraph" w:styleId="KeinLeerraum">
    <w:name w:val="No Spacing"/>
    <w:uiPriority w:val="1"/>
    <w:rsid w:val="00EA289C"/>
    <w:pPr>
      <w:spacing w:after="0" w:line="240" w:lineRule="auto"/>
      <w:jc w:val="both"/>
    </w:pPr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6B94"/>
    <w:pPr>
      <w:spacing w:before="240" w:after="240"/>
      <w:contextualSpacing/>
      <w:jc w:val="center"/>
    </w:pPr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B94"/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4F33"/>
    <w:pPr>
      <w:numPr>
        <w:ilvl w:val="1"/>
      </w:numPr>
      <w:spacing w:before="240" w:after="240"/>
      <w:jc w:val="center"/>
    </w:pPr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table" w:styleId="Tabellenraster">
    <w:name w:val="Table Grid"/>
    <w:basedOn w:val="NormaleTabelle"/>
    <w:uiPriority w:val="39"/>
    <w:rsid w:val="006B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aliases w:val="Titeltabelle"/>
    <w:basedOn w:val="NormaleTabelle"/>
    <w:uiPriority w:val="48"/>
    <w:rsid w:val="00C04A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 w:val="0"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B28D0"/>
    <w:pPr>
      <w:spacing w:after="0" w:line="240" w:lineRule="auto"/>
    </w:pPr>
    <w:tblPr>
      <w:tblStyleRowBandSize w:val="1"/>
      <w:tblStyleColBandSize w:val="1"/>
      <w:tblBorders>
        <w:top w:val="single" w:sz="4" w:space="0" w:color="537CC8" w:themeColor="accent1" w:themeTint="99"/>
        <w:left w:val="single" w:sz="4" w:space="0" w:color="537CC8" w:themeColor="accent1" w:themeTint="99"/>
        <w:bottom w:val="single" w:sz="4" w:space="0" w:color="537CC8" w:themeColor="accent1" w:themeTint="99"/>
        <w:right w:val="single" w:sz="4" w:space="0" w:color="537CC8" w:themeColor="accent1" w:themeTint="99"/>
        <w:insideH w:val="single" w:sz="4" w:space="0" w:color="537CC8" w:themeColor="accent1" w:themeTint="99"/>
        <w:insideV w:val="single" w:sz="4" w:space="0" w:color="537C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D3EC" w:themeFill="accent1" w:themeFillTint="33"/>
      </w:tcPr>
    </w:tblStylePr>
    <w:tblStylePr w:type="band1Horz">
      <w:tblPr/>
      <w:tcPr>
        <w:shd w:val="clear" w:color="auto" w:fill="C5D3EC" w:themeFill="accent1" w:themeFillTint="33"/>
      </w:tcPr>
    </w:tblStylePr>
    <w:tblStylePr w:type="neCell">
      <w:tblPr/>
      <w:tcPr>
        <w:tcBorders>
          <w:bottom w:val="single" w:sz="4" w:space="0" w:color="537CC8" w:themeColor="accent1" w:themeTint="99"/>
        </w:tcBorders>
      </w:tcPr>
    </w:tblStylePr>
    <w:tblStylePr w:type="nwCell">
      <w:tblPr/>
      <w:tcPr>
        <w:tcBorders>
          <w:bottom w:val="single" w:sz="4" w:space="0" w:color="537CC8" w:themeColor="accent1" w:themeTint="99"/>
        </w:tcBorders>
      </w:tcPr>
    </w:tblStylePr>
    <w:tblStylePr w:type="seCell">
      <w:tblPr/>
      <w:tcPr>
        <w:tcBorders>
          <w:top w:val="single" w:sz="4" w:space="0" w:color="537CC8" w:themeColor="accent1" w:themeTint="99"/>
        </w:tcBorders>
      </w:tcPr>
    </w:tblStylePr>
    <w:tblStylePr w:type="swCell">
      <w:tblPr/>
      <w:tcPr>
        <w:tcBorders>
          <w:top w:val="single" w:sz="4" w:space="0" w:color="537CC8" w:themeColor="accent1" w:themeTint="99"/>
        </w:tcBorders>
      </w:tcPr>
    </w:tblStylePr>
  </w:style>
  <w:style w:type="table" w:styleId="Gitternetztabelle2Akzent5">
    <w:name w:val="Grid Table 2 Accent 5"/>
    <w:basedOn w:val="NormaleTabelle"/>
    <w:uiPriority w:val="47"/>
    <w:rsid w:val="006B28D0"/>
    <w:pPr>
      <w:spacing w:after="0" w:line="240" w:lineRule="auto"/>
    </w:pPr>
    <w:tblPr>
      <w:tblStyleRowBandSize w:val="1"/>
      <w:tblStyleColBandSize w:val="1"/>
      <w:tblBorders>
        <w:top w:val="single" w:sz="2" w:space="0" w:color="8496B0" w:themeColor="accent5" w:themeTint="99"/>
        <w:bottom w:val="single" w:sz="2" w:space="0" w:color="8496B0" w:themeColor="accent5" w:themeTint="99"/>
        <w:insideH w:val="single" w:sz="2" w:space="0" w:color="8496B0" w:themeColor="accent5" w:themeTint="99"/>
        <w:insideV w:val="single" w:sz="2" w:space="0" w:color="8496B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96B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96B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CE4" w:themeFill="accent5" w:themeFillTint="33"/>
      </w:tcPr>
    </w:tblStylePr>
    <w:tblStylePr w:type="band1Horz">
      <w:tblPr/>
      <w:tcPr>
        <w:shd w:val="clear" w:color="auto" w:fill="D5DCE4" w:themeFill="accent5" w:themeFillTint="33"/>
      </w:tcPr>
    </w:tblStylePr>
  </w:style>
  <w:style w:type="table" w:styleId="Gitternetztabelle3Akzent4">
    <w:name w:val="Grid Table 3 Accent 4"/>
    <w:basedOn w:val="NormaleTabelle"/>
    <w:uiPriority w:val="48"/>
    <w:rsid w:val="003D2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4" w:themeTint="99"/>
        <w:left w:val="single" w:sz="4" w:space="0" w:color="8EAADB" w:themeColor="accent4" w:themeTint="99"/>
        <w:bottom w:val="single" w:sz="4" w:space="0" w:color="8EAADB" w:themeColor="accent4" w:themeTint="99"/>
        <w:right w:val="single" w:sz="4" w:space="0" w:color="8EAADB" w:themeColor="accent4" w:themeTint="99"/>
        <w:insideH w:val="single" w:sz="4" w:space="0" w:color="8EAADB" w:themeColor="accent4" w:themeTint="99"/>
        <w:insideV w:val="single" w:sz="4" w:space="0" w:color="8EAAD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4" w:themeFillTint="33"/>
      </w:tcPr>
    </w:tblStylePr>
    <w:tblStylePr w:type="band1Horz">
      <w:tblPr/>
      <w:tcPr>
        <w:shd w:val="clear" w:color="auto" w:fill="D9E2F3" w:themeFill="accent4" w:themeFillTint="33"/>
      </w:tcPr>
    </w:tblStylePr>
    <w:tblStylePr w:type="neCell">
      <w:tblPr/>
      <w:tcPr>
        <w:tcBorders>
          <w:bottom w:val="single" w:sz="4" w:space="0" w:color="8EAADB" w:themeColor="accent4" w:themeTint="99"/>
        </w:tcBorders>
      </w:tcPr>
    </w:tblStylePr>
    <w:tblStylePr w:type="nwCell">
      <w:tblPr/>
      <w:tcPr>
        <w:tcBorders>
          <w:bottom w:val="single" w:sz="4" w:space="0" w:color="8EAADB" w:themeColor="accent4" w:themeTint="99"/>
        </w:tcBorders>
      </w:tcPr>
    </w:tblStylePr>
    <w:tblStylePr w:type="seCell">
      <w:tblPr/>
      <w:tcPr>
        <w:tcBorders>
          <w:top w:val="single" w:sz="4" w:space="0" w:color="8EAADB" w:themeColor="accent4" w:themeTint="99"/>
        </w:tcBorders>
      </w:tcPr>
    </w:tblStylePr>
    <w:tblStylePr w:type="swCell">
      <w:tblPr/>
      <w:tcPr>
        <w:tcBorders>
          <w:top w:val="single" w:sz="4" w:space="0" w:color="8EAADB" w:themeColor="accent4" w:themeTint="99"/>
        </w:tcBorders>
      </w:tcPr>
    </w:tblStylePr>
  </w:style>
  <w:style w:type="character" w:customStyle="1" w:styleId="UntertitelZchn">
    <w:name w:val="Untertitel Zchn"/>
    <w:basedOn w:val="Absatz-Standardschriftart"/>
    <w:link w:val="Untertitel"/>
    <w:uiPriority w:val="11"/>
    <w:rsid w:val="001B4F33"/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paragraph" w:styleId="Aufzhlungszeichen">
    <w:name w:val="List Bullet"/>
    <w:basedOn w:val="Standard"/>
    <w:uiPriority w:val="99"/>
    <w:unhideWhenUsed/>
    <w:rsid w:val="00E74A96"/>
    <w:pPr>
      <w:numPr>
        <w:numId w:val="1"/>
      </w:numPr>
      <w:contextualSpacing/>
    </w:pPr>
  </w:style>
  <w:style w:type="paragraph" w:customStyle="1" w:styleId="Aufzhlung">
    <w:name w:val="Aufzählung"/>
    <w:basedOn w:val="Standard"/>
    <w:qFormat/>
    <w:rsid w:val="00093C01"/>
    <w:pPr>
      <w:numPr>
        <w:numId w:val="11"/>
      </w:numPr>
      <w:spacing w:before="60" w:after="60"/>
      <w:ind w:right="284"/>
    </w:pPr>
  </w:style>
  <w:style w:type="paragraph" w:customStyle="1" w:styleId="Listenelement">
    <w:name w:val="Listenelement"/>
    <w:basedOn w:val="Standard"/>
    <w:qFormat/>
    <w:rsid w:val="00E901EC"/>
    <w:pPr>
      <w:numPr>
        <w:numId w:val="12"/>
      </w:numPr>
      <w:spacing w:before="60" w:after="60"/>
      <w:ind w:left="568" w:right="284" w:hanging="284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AC75BC"/>
    <w:pPr>
      <w:spacing w:after="0" w:line="259" w:lineRule="auto"/>
      <w:outlineLvl w:val="9"/>
    </w:pPr>
    <w:rPr>
      <w:b w:val="0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75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75B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75B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E901EC"/>
    <w:pPr>
      <w:spacing w:before="60" w:after="60"/>
      <w:ind w:left="567" w:right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7B6B"/>
    <w:pPr>
      <w:spacing w:after="200" w:line="240" w:lineRule="auto"/>
      <w:jc w:val="right"/>
    </w:pPr>
    <w:rPr>
      <w:i/>
      <w:iCs/>
      <w:sz w:val="20"/>
      <w:szCs w:val="18"/>
    </w:rPr>
  </w:style>
  <w:style w:type="paragraph" w:customStyle="1" w:styleId="Zusammenfassung">
    <w:name w:val="Zusammenfassung"/>
    <w:basedOn w:val="Standard"/>
    <w:qFormat/>
    <w:rsid w:val="00572BF1"/>
    <w:pPr>
      <w:keepNext/>
      <w:spacing w:before="240"/>
    </w:pPr>
    <w:rPr>
      <w:rFonts w:asciiTheme="majorHAnsi" w:hAnsiTheme="majorHAnsi"/>
      <w:b/>
    </w:rPr>
  </w:style>
  <w:style w:type="paragraph" w:styleId="Abbildungsverzeichnis">
    <w:name w:val="table of figures"/>
    <w:basedOn w:val="Standard"/>
    <w:next w:val="Standard"/>
    <w:uiPriority w:val="99"/>
    <w:unhideWhenUsed/>
    <w:rsid w:val="00337C1E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72BF1"/>
  </w:style>
  <w:style w:type="paragraph" w:styleId="Zitat">
    <w:name w:val="Quote"/>
    <w:basedOn w:val="Standard"/>
    <w:next w:val="Standard"/>
    <w:link w:val="ZitatZchn"/>
    <w:uiPriority w:val="29"/>
    <w:qFormat/>
    <w:rsid w:val="005B1E54"/>
    <w:pPr>
      <w:spacing w:before="200" w:after="160"/>
      <w:ind w:left="567" w:right="567"/>
    </w:pPr>
    <w:rPr>
      <w:i/>
      <w:iCs/>
      <w:color w:val="595959" w:themeColor="text1" w:themeTint="A6"/>
    </w:rPr>
  </w:style>
  <w:style w:type="character" w:customStyle="1" w:styleId="ZitatZchn">
    <w:name w:val="Zitat Zchn"/>
    <w:basedOn w:val="Absatz-Standardschriftart"/>
    <w:link w:val="Zitat"/>
    <w:uiPriority w:val="29"/>
    <w:rsid w:val="005B1E54"/>
    <w:rPr>
      <w:i/>
      <w:iCs/>
      <w:color w:val="595959" w:themeColor="text1" w:themeTint="A6"/>
      <w:sz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2509C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A2509C"/>
    <w:rPr>
      <w:rFonts w:asciiTheme="majorHAnsi" w:eastAsiaTheme="majorEastAsia" w:hAnsiTheme="majorHAnsi" w:cstheme="majorBidi"/>
      <w:b/>
      <w:bCs/>
    </w:rPr>
  </w:style>
  <w:style w:type="paragraph" w:customStyle="1" w:styleId="Autorenzeile">
    <w:name w:val="Autorenzeile"/>
    <w:basedOn w:val="Standard"/>
    <w:link w:val="AutorenzeileZchn"/>
    <w:qFormat/>
    <w:rsid w:val="001B4F33"/>
    <w:pPr>
      <w:jc w:val="center"/>
    </w:pPr>
    <w:rPr>
      <w:rFonts w:ascii="Calibri Light" w:hAnsi="Calibri Light"/>
      <w:i/>
      <w:color w:val="44546A" w:themeColor="accent5"/>
      <w:sz w:val="32"/>
    </w:rPr>
  </w:style>
  <w:style w:type="character" w:customStyle="1" w:styleId="AutorenzeileZchn">
    <w:name w:val="Autorenzeile Zchn"/>
    <w:basedOn w:val="Absatz-Standardschriftart"/>
    <w:link w:val="Autorenzeile"/>
    <w:rsid w:val="001B4F33"/>
    <w:rPr>
      <w:rFonts w:ascii="Calibri Light" w:hAnsi="Calibri Light"/>
      <w:i/>
      <w:color w:val="44546A" w:themeColor="accent5"/>
      <w:sz w:val="32"/>
    </w:rPr>
  </w:style>
  <w:style w:type="paragraph" w:customStyle="1" w:styleId="Kommentar">
    <w:name w:val="Kommentar"/>
    <w:basedOn w:val="Standard"/>
    <w:link w:val="KommentarZchn"/>
    <w:qFormat/>
    <w:rsid w:val="00FA2E9B"/>
    <w:pPr>
      <w:jc w:val="left"/>
    </w:pPr>
    <w:rPr>
      <w:rFonts w:ascii="Calibri Light" w:hAnsi="Calibri Light"/>
      <w:color w:val="203864" w:themeColor="accent1"/>
    </w:rPr>
  </w:style>
  <w:style w:type="character" w:customStyle="1" w:styleId="KommentarZchn">
    <w:name w:val="Kommentar Zchn"/>
    <w:basedOn w:val="Absatz-Standardschriftart"/>
    <w:link w:val="Kommentar"/>
    <w:rsid w:val="00FA2E9B"/>
    <w:rPr>
      <w:rFonts w:ascii="Calibri Light" w:hAnsi="Calibri Light"/>
      <w:color w:val="20386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rafshi@hotmail.de" TargetMode="Externa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hie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afnerma@gmx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rdnz57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af\Documents\Benutzerdefinierte%20Office-Vorlagen\Vorlage%20-%20Manuskrip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29211F052740CAB9D81E63FE529D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0FBAEF-23F1-4C41-96E5-D7F17D3B653B}"/>
      </w:docPartPr>
      <w:docPartBody>
        <w:p w:rsidR="00434AB0" w:rsidRDefault="00434AB0">
          <w:r w:rsidRPr="008B0C37">
            <w:rPr>
              <w:rStyle w:val="Platzhaltertext"/>
            </w:rPr>
            <w:t>[Titel]</w:t>
          </w:r>
        </w:p>
      </w:docPartBody>
    </w:docPart>
    <w:docPart>
      <w:docPartPr>
        <w:name w:val="B18AA8E2D8B94D8892AB7A6D4830D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383439-2615-43A8-B637-29375DF4EF63}"/>
      </w:docPartPr>
      <w:docPartBody>
        <w:p w:rsidR="00434AB0" w:rsidRDefault="00434AB0">
          <w:r w:rsidRPr="008B0C37">
            <w:rPr>
              <w:rStyle w:val="Platzhaltertext"/>
            </w:rPr>
            <w:t>[Betreff]</w:t>
          </w:r>
        </w:p>
      </w:docPartBody>
    </w:docPart>
    <w:docPart>
      <w:docPartPr>
        <w:name w:val="AB0F273E0AA0474D8DB5E66B569CF8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43FA7-52A2-4637-AEE3-24FE4C7C437F}"/>
      </w:docPartPr>
      <w:docPartBody>
        <w:p w:rsidR="00434AB0" w:rsidRDefault="00434AB0">
          <w:r w:rsidRPr="008B0C3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0"/>
    <w:rsid w:val="00162660"/>
    <w:rsid w:val="00171F7F"/>
    <w:rsid w:val="001F5263"/>
    <w:rsid w:val="00320E8E"/>
    <w:rsid w:val="00434AB0"/>
    <w:rsid w:val="004365F4"/>
    <w:rsid w:val="006B1230"/>
    <w:rsid w:val="00731669"/>
    <w:rsid w:val="008457AF"/>
    <w:rsid w:val="008A1664"/>
    <w:rsid w:val="00956F48"/>
    <w:rsid w:val="00D67F7A"/>
    <w:rsid w:val="00E37296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orlage - Manuskript">
      <a:dk1>
        <a:sysClr val="windowText" lastClr="000000"/>
      </a:dk1>
      <a:lt1>
        <a:sysClr val="window" lastClr="FFFFFF"/>
      </a:lt1>
      <a:dk2>
        <a:srgbClr val="8496B0"/>
      </a:dk2>
      <a:lt2>
        <a:srgbClr val="E7E6E6"/>
      </a:lt2>
      <a:accent1>
        <a:srgbClr val="203864"/>
      </a:accent1>
      <a:accent2>
        <a:srgbClr val="336600"/>
      </a:accent2>
      <a:accent3>
        <a:srgbClr val="669900"/>
      </a:accent3>
      <a:accent4>
        <a:srgbClr val="4472C4"/>
      </a:accent4>
      <a:accent5>
        <a:srgbClr val="44546A"/>
      </a:accent5>
      <a:accent6>
        <a:srgbClr val="99CC66"/>
      </a:accent6>
      <a:hlink>
        <a:srgbClr val="44546A"/>
      </a:hlink>
      <a:folHlink>
        <a:srgbClr val="537CC8"/>
      </a:folHlink>
    </a:clrScheme>
    <a:fontScheme name="Vorlage - Manuskript">
      <a:majorFont>
        <a:latin typeface="Trebuchet MS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99F77-F2E3-4780-88C6-50863B7A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Manuskript</Template>
  <TotalTime>0</TotalTime>
  <Pages>1</Pages>
  <Words>469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Datenbankmodell - Yummy Yogurt</vt:lpstr>
    </vt:vector>
  </TitlesOfParts>
  <Company>Hochschule Albstadt-Sigmaringen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Datenbankmodell - Yummy Yogurt</dc:title>
  <dc:subject>Tabellen und Integritätsbedingungen</dc:subject>
  <dc:creator>Dardan Rrafshi</dc:creator>
  <cp:keywords/>
  <dc:description>Fakultät Informatik_x000d_
Bachelorstudiengang Wirtschaftsinformatik</dc:description>
  <cp:lastModifiedBy>Dardan Rrafshi</cp:lastModifiedBy>
  <cp:revision>97</cp:revision>
  <cp:lastPrinted>2018-11-17T23:03:00Z</cp:lastPrinted>
  <dcterms:created xsi:type="dcterms:W3CDTF">2018-05-03T22:36:00Z</dcterms:created>
  <dcterms:modified xsi:type="dcterms:W3CDTF">2018-11-17T23:03:00Z</dcterms:modified>
</cp:coreProperties>
</file>